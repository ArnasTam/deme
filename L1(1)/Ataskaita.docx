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FB24" w14:textId="77777777" w:rsidR="00906F8C" w:rsidRDefault="00906F8C" w:rsidP="004771C9">
      <w:pPr>
        <w:pStyle w:val="Vireliouraai"/>
      </w:pPr>
      <w:r>
        <w:rPr>
          <w:noProof/>
          <w:lang w:eastAsia="lt-LT"/>
        </w:rPr>
        <w:drawing>
          <wp:inline distT="0" distB="0" distL="0" distR="0" wp14:anchorId="5934718C" wp14:editId="4BF4FDA5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18D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722AC03B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6D1D989C" w14:textId="77777777" w:rsidR="00D560C9" w:rsidRPr="00906F8C" w:rsidRDefault="00D560C9" w:rsidP="00906F8C">
      <w:pPr>
        <w:pStyle w:val="Vireliouraai"/>
      </w:pPr>
    </w:p>
    <w:p w14:paraId="23747835" w14:textId="77777777" w:rsidR="00D560C9" w:rsidRPr="00906F8C" w:rsidRDefault="00D560C9" w:rsidP="00906F8C">
      <w:pPr>
        <w:pStyle w:val="Vireliouraai"/>
      </w:pPr>
    </w:p>
    <w:p w14:paraId="46345382" w14:textId="77777777" w:rsidR="00D560C9" w:rsidRPr="00906F8C" w:rsidRDefault="00D560C9" w:rsidP="00906F8C">
      <w:pPr>
        <w:pStyle w:val="Vireliouraai"/>
      </w:pPr>
    </w:p>
    <w:p w14:paraId="60747C4A" w14:textId="77777777" w:rsidR="00D560C9" w:rsidRPr="00906F8C" w:rsidRDefault="00D560C9" w:rsidP="00906F8C">
      <w:pPr>
        <w:pStyle w:val="Vireliouraai"/>
      </w:pPr>
    </w:p>
    <w:p w14:paraId="6FD10975" w14:textId="77777777" w:rsidR="00D560C9" w:rsidRPr="00906F8C" w:rsidRDefault="00D560C9" w:rsidP="00906F8C">
      <w:pPr>
        <w:pStyle w:val="Vireliouraai"/>
      </w:pPr>
    </w:p>
    <w:p w14:paraId="4164C0E5" w14:textId="77777777" w:rsidR="00D560C9" w:rsidRPr="00906F8C" w:rsidRDefault="00D560C9" w:rsidP="00906F8C">
      <w:pPr>
        <w:pStyle w:val="Vireliouraai"/>
      </w:pPr>
    </w:p>
    <w:p w14:paraId="5148E08A" w14:textId="77777777" w:rsidR="004C3D88" w:rsidRPr="00906F8C" w:rsidRDefault="004C3D88" w:rsidP="00906F8C">
      <w:pPr>
        <w:pStyle w:val="Vireliouraai"/>
      </w:pPr>
    </w:p>
    <w:p w14:paraId="73DAF5AE" w14:textId="77777777" w:rsidR="004C3D88" w:rsidRPr="00906F8C" w:rsidRDefault="004C3D88" w:rsidP="00906F8C">
      <w:pPr>
        <w:pStyle w:val="Vireliouraai"/>
      </w:pPr>
    </w:p>
    <w:p w14:paraId="32101577" w14:textId="77777777" w:rsidR="00D560C9" w:rsidRPr="00906F8C" w:rsidRDefault="00D560C9" w:rsidP="00906F8C">
      <w:pPr>
        <w:pStyle w:val="Vireliouraai"/>
      </w:pPr>
    </w:p>
    <w:p w14:paraId="2E143672" w14:textId="77777777" w:rsidR="00D560C9" w:rsidRPr="00906F8C" w:rsidRDefault="00D560C9" w:rsidP="00906F8C">
      <w:pPr>
        <w:pStyle w:val="Vireliouraai"/>
      </w:pPr>
    </w:p>
    <w:p w14:paraId="58798070" w14:textId="77777777" w:rsidR="00D560C9" w:rsidRPr="00906F8C" w:rsidRDefault="00D560C9" w:rsidP="00906F8C">
      <w:pPr>
        <w:pStyle w:val="Vireliouraai"/>
      </w:pPr>
    </w:p>
    <w:p w14:paraId="48413E66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0A03B69C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B813332" w14:textId="77777777" w:rsidR="00D560C9" w:rsidRDefault="00D560C9" w:rsidP="004771C9">
      <w:pPr>
        <w:pStyle w:val="Vireliouraai"/>
      </w:pPr>
    </w:p>
    <w:p w14:paraId="3695EBAB" w14:textId="77777777" w:rsidR="00822CBA" w:rsidRDefault="00822CBA" w:rsidP="004771C9">
      <w:pPr>
        <w:pStyle w:val="Vireliouraai"/>
      </w:pPr>
    </w:p>
    <w:p w14:paraId="307EC52E" w14:textId="77777777" w:rsidR="00822CBA" w:rsidRDefault="00822CBA" w:rsidP="004771C9">
      <w:pPr>
        <w:pStyle w:val="Vireliouraai"/>
      </w:pPr>
    </w:p>
    <w:p w14:paraId="0A5F492F" w14:textId="77777777" w:rsidR="00822CBA" w:rsidRDefault="00822CBA" w:rsidP="004771C9">
      <w:pPr>
        <w:pStyle w:val="Vireliouraai"/>
      </w:pPr>
    </w:p>
    <w:p w14:paraId="048750E4" w14:textId="77777777" w:rsidR="00822CBA" w:rsidRDefault="00822CBA" w:rsidP="004771C9">
      <w:pPr>
        <w:pStyle w:val="Vireliouraai"/>
      </w:pPr>
    </w:p>
    <w:p w14:paraId="5636F2E0" w14:textId="77777777" w:rsidR="00822CBA" w:rsidRPr="00844988" w:rsidRDefault="00822CBA" w:rsidP="004771C9">
      <w:pPr>
        <w:pStyle w:val="Vireliouraai"/>
      </w:pPr>
    </w:p>
    <w:p w14:paraId="1510501F" w14:textId="77777777" w:rsidR="00D560C9" w:rsidRPr="00844988" w:rsidRDefault="00D560C9" w:rsidP="004771C9">
      <w:pPr>
        <w:pStyle w:val="Vireliouraai"/>
      </w:pPr>
    </w:p>
    <w:p w14:paraId="2DDE7973" w14:textId="77777777" w:rsidR="00D560C9" w:rsidRPr="00844988" w:rsidRDefault="00D560C9" w:rsidP="004771C9">
      <w:pPr>
        <w:pStyle w:val="Vireliouraai"/>
      </w:pPr>
    </w:p>
    <w:p w14:paraId="4AE5EF7E" w14:textId="77777777" w:rsidR="00D560C9" w:rsidRPr="00844988" w:rsidRDefault="00D560C9" w:rsidP="00C423D0">
      <w:pPr>
        <w:pStyle w:val="Autorirmasvirutinis"/>
      </w:pPr>
    </w:p>
    <w:p w14:paraId="72218FE2" w14:textId="357C8AEF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676730">
        <w:rPr>
          <w:noProof/>
        </w:rPr>
        <w:t>Arnas Tamašauskas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A2AE9">
        <w:t>IFF-9/</w:t>
      </w:r>
      <w:r w:rsidR="001A2AE9">
        <w:rPr>
          <w:lang w:val="en-US"/>
        </w:rPr>
        <w:t>11</w:t>
      </w:r>
      <w:r>
        <w:fldChar w:fldCharType="end"/>
      </w:r>
      <w:bookmarkEnd w:id="1"/>
    </w:p>
    <w:p w14:paraId="0C99CC83" w14:textId="77777777" w:rsidR="0045736B" w:rsidRDefault="00822CBA" w:rsidP="0045736B">
      <w:pPr>
        <w:pStyle w:val="Autorius"/>
      </w:pPr>
      <w:r>
        <w:t>Studentas</w:t>
      </w:r>
    </w:p>
    <w:p w14:paraId="0347775D" w14:textId="77777777" w:rsidR="00D560C9" w:rsidRPr="0052026C" w:rsidRDefault="00D560C9" w:rsidP="00EB5168">
      <w:pPr>
        <w:pStyle w:val="Autorius"/>
      </w:pPr>
    </w:p>
    <w:p w14:paraId="67BADFF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A2AE9" w:rsidRPr="001A2AE9">
        <w:rPr>
          <w:noProof/>
        </w:rPr>
        <w:t>Lekt. L</w:t>
      </w:r>
      <w:r w:rsidR="001A2AE9">
        <w:rPr>
          <w:noProof/>
        </w:rPr>
        <w:t>auraitis</w:t>
      </w:r>
      <w:r w:rsidR="001A2AE9" w:rsidRPr="001A2AE9">
        <w:rPr>
          <w:noProof/>
        </w:rPr>
        <w:t xml:space="preserve"> Andrius</w:t>
      </w:r>
      <w:r>
        <w:fldChar w:fldCharType="end"/>
      </w:r>
      <w:bookmarkEnd w:id="2"/>
    </w:p>
    <w:p w14:paraId="072F9F0B" w14:textId="77777777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676730">
        <w:fldChar w:fldCharType="separate"/>
      </w:r>
      <w:r>
        <w:fldChar w:fldCharType="end"/>
      </w:r>
      <w:bookmarkEnd w:id="3"/>
    </w:p>
    <w:p w14:paraId="48F520F8" w14:textId="77777777" w:rsidR="00CD58DB" w:rsidRPr="00844988" w:rsidRDefault="00CD58DB" w:rsidP="00C423D0">
      <w:pPr>
        <w:pStyle w:val="Autorirmasapatinis"/>
      </w:pPr>
    </w:p>
    <w:p w14:paraId="7EFE97DE" w14:textId="77777777" w:rsidR="00D560C9" w:rsidRPr="00844988" w:rsidRDefault="00D560C9" w:rsidP="004771C9">
      <w:pPr>
        <w:pStyle w:val="Vireliouraai"/>
      </w:pPr>
    </w:p>
    <w:p w14:paraId="08150E52" w14:textId="77777777" w:rsidR="00D560C9" w:rsidRPr="00844988" w:rsidRDefault="00D560C9" w:rsidP="004771C9">
      <w:pPr>
        <w:pStyle w:val="Vireliouraai"/>
      </w:pPr>
    </w:p>
    <w:p w14:paraId="2AD31E35" w14:textId="77777777" w:rsidR="00CD58DB" w:rsidRDefault="00CD58DB" w:rsidP="004771C9">
      <w:pPr>
        <w:pStyle w:val="Vireliouraai"/>
      </w:pPr>
    </w:p>
    <w:p w14:paraId="003A967F" w14:textId="77777777" w:rsidR="00CD58DB" w:rsidRDefault="00CD58DB" w:rsidP="004771C9">
      <w:pPr>
        <w:pStyle w:val="Vireliouraai"/>
      </w:pPr>
    </w:p>
    <w:p w14:paraId="62AC454D" w14:textId="77777777" w:rsidR="00CD58DB" w:rsidRDefault="00CD58DB" w:rsidP="004771C9">
      <w:pPr>
        <w:pStyle w:val="Vireliouraai"/>
      </w:pPr>
    </w:p>
    <w:p w14:paraId="05EB798A" w14:textId="77777777" w:rsidR="0052026C" w:rsidRPr="00844988" w:rsidRDefault="0052026C" w:rsidP="004771C9">
      <w:pPr>
        <w:pStyle w:val="Vireliouraai"/>
      </w:pPr>
    </w:p>
    <w:p w14:paraId="35A24779" w14:textId="159AB4EC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801038">
        <w:rPr>
          <w:noProof/>
        </w:rPr>
        <w:t>2020</w:t>
      </w:r>
      <w:r w:rsidR="00727B09">
        <w:fldChar w:fldCharType="end"/>
      </w:r>
    </w:p>
    <w:p w14:paraId="2D9CCA78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102B71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4E5F83B0" w14:textId="77777777" w:rsidR="00291C8F" w:rsidRPr="00844988" w:rsidRDefault="00291C8F" w:rsidP="0052026C"/>
    <w:p w14:paraId="414BD7AC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5D52A34" w14:textId="1A7D26FC" w:rsidR="00801038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801038">
        <w:rPr>
          <w:noProof/>
        </w:rPr>
        <w:t>1.</w:t>
      </w:r>
      <w:r w:rsidR="00801038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801038">
        <w:rPr>
          <w:noProof/>
        </w:rPr>
        <w:t>Rekursija (L1)</w:t>
      </w:r>
      <w:r w:rsidR="00801038">
        <w:rPr>
          <w:noProof/>
        </w:rPr>
        <w:tab/>
      </w:r>
      <w:r w:rsidR="00801038">
        <w:rPr>
          <w:noProof/>
        </w:rPr>
        <w:fldChar w:fldCharType="begin"/>
      </w:r>
      <w:r w:rsidR="00801038">
        <w:rPr>
          <w:noProof/>
        </w:rPr>
        <w:instrText xml:space="preserve"> PAGEREF _Toc34213247 \h </w:instrText>
      </w:r>
      <w:r w:rsidR="00801038">
        <w:rPr>
          <w:noProof/>
        </w:rPr>
      </w:r>
      <w:r w:rsidR="00801038">
        <w:rPr>
          <w:noProof/>
        </w:rPr>
        <w:fldChar w:fldCharType="separate"/>
      </w:r>
      <w:r w:rsidR="00801038">
        <w:rPr>
          <w:noProof/>
        </w:rPr>
        <w:t>4</w:t>
      </w:r>
      <w:r w:rsidR="00801038">
        <w:rPr>
          <w:noProof/>
        </w:rPr>
        <w:fldChar w:fldCharType="end"/>
      </w:r>
    </w:p>
    <w:p w14:paraId="7DC0C130" w14:textId="092F1CE2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C04665" w14:textId="48E8C9A8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9898C" w14:textId="317A1FC0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FEBF89" w14:textId="48655AC1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06D864" w14:textId="7C822A3E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A84448" w14:textId="70EB9EE7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02A5D" w14:textId="0A3219B3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761211" w14:textId="7DFBF512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39FFFAC" w14:textId="7E22B003" w:rsidR="00801038" w:rsidRDefault="008010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206018" w14:textId="60E04118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113673C" w14:textId="04B51D79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6C65ED" w14:textId="139D04BC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98F1BFA" w14:textId="57CCCAF0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231085C" w14:textId="132F3489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1A7049" w14:textId="1B1F1CE5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7528991" w14:textId="21780D6B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47472D7" w14:textId="5713A90F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26682E9" w14:textId="291C706C" w:rsidR="00801038" w:rsidRDefault="008010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B91890" w14:textId="19B9824B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4EFFFB8" w14:textId="27831CB7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631DA30" w14:textId="2637A26F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18C1A96" w14:textId="420A1986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E4BA58" w14:textId="4EB11848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FCD913D" w14:textId="651B132B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C49D81C" w14:textId="5DBC05CF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7F462E5" w14:textId="232C617E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582B1EC" w14:textId="695E8DAC" w:rsidR="00801038" w:rsidRDefault="008010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1F0968E" w14:textId="764750FC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CCAE09" w14:textId="39833F88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D710D" w14:textId="73A5469E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826DB23" w14:textId="71049DD1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5B19845" w14:textId="5205DF05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92B5EA4" w14:textId="101755B3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FDA8FAB" w14:textId="1E21E9A6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C68803" w14:textId="16C9257E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15C9C5B" w14:textId="251D74BA" w:rsidR="00801038" w:rsidRDefault="008010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8E70A8E" w14:textId="6E50AE4B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28CA59B" w14:textId="0C360F9D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8B9F1BE" w14:textId="08EBA672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07BD5FA" w14:textId="36271049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9CC8408" w14:textId="43598E12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5F1E0D4" w14:textId="31E03BB1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B4AF3A7" w14:textId="0A79C70A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722C91" w14:textId="23CA128F" w:rsidR="00801038" w:rsidRDefault="008010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_Toc34213291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666A01A" w14:textId="2F994412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6A18F14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9ECA627" w14:textId="77777777" w:rsidR="00844988" w:rsidRPr="0015714D" w:rsidRDefault="0052151B" w:rsidP="00A943A7">
      <w:pPr>
        <w:pStyle w:val="Heading1"/>
        <w:ind w:left="426"/>
      </w:pPr>
      <w:bookmarkStart w:id="4" w:name="_Toc34213247"/>
      <w:proofErr w:type="spellStart"/>
      <w:r>
        <w:lastRenderedPageBreak/>
        <w:t>Rekursija</w:t>
      </w:r>
      <w:proofErr w:type="spellEnd"/>
      <w:r w:rsidR="001B1565">
        <w:t xml:space="preserve"> (</w:t>
      </w:r>
      <w:r>
        <w:t>L1</w:t>
      </w:r>
      <w:r w:rsidR="001B1565">
        <w:t>)</w:t>
      </w:r>
      <w:bookmarkEnd w:id="4"/>
    </w:p>
    <w:p w14:paraId="66AF07F3" w14:textId="77777777" w:rsidR="00844988" w:rsidRPr="00844988" w:rsidRDefault="00844988" w:rsidP="00F16C66">
      <w:pPr>
        <w:pStyle w:val="Heading2"/>
      </w:pPr>
      <w:bookmarkStart w:id="5" w:name="_Toc34213248"/>
      <w:r w:rsidRPr="00844988">
        <w:t>Darbo užduotis</w:t>
      </w:r>
      <w:bookmarkEnd w:id="5"/>
    </w:p>
    <w:p w14:paraId="63D0D0B0" w14:textId="77777777" w:rsidR="002E3EF8" w:rsidRDefault="001A2AE9" w:rsidP="001A2AE9">
      <w:pPr>
        <w:ind w:firstLine="0"/>
      </w:pPr>
      <w:r>
        <w:rPr>
          <w:noProof/>
        </w:rPr>
        <w:drawing>
          <wp:inline distT="0" distB="0" distL="0" distR="0" wp14:anchorId="10B39177" wp14:editId="53E032A2">
            <wp:extent cx="59441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17" cy="374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E0DA" w14:textId="77777777" w:rsidR="0052151B" w:rsidRDefault="0052151B" w:rsidP="0052151B">
      <w:pPr>
        <w:pStyle w:val="Heading2"/>
      </w:pPr>
      <w:bookmarkStart w:id="6" w:name="_Toc34213249"/>
      <w:r>
        <w:t>Grafinės vartotojo sąsajos schema</w:t>
      </w:r>
      <w:bookmarkEnd w:id="6"/>
    </w:p>
    <w:p w14:paraId="06D90123" w14:textId="77777777" w:rsidR="000F77E6" w:rsidRDefault="000F77E6" w:rsidP="000F77E6">
      <w:pPr>
        <w:ind w:firstLine="0"/>
        <w:jc w:val="left"/>
      </w:pPr>
      <w:r w:rsidRPr="000F77E6">
        <w:t>Paveikslėlis Nr.1 Pradinis sąsajos vaizdas</w:t>
      </w:r>
      <w:r>
        <w:t>:</w:t>
      </w:r>
    </w:p>
    <w:p w14:paraId="4E0D4B72" w14:textId="77777777" w:rsidR="0052151B" w:rsidRDefault="000F77E6" w:rsidP="000F77E6">
      <w:pPr>
        <w:ind w:firstLine="0"/>
        <w:jc w:val="left"/>
      </w:pPr>
      <w:r w:rsidRPr="000F77E6">
        <w:t xml:space="preserve"> </w:t>
      </w:r>
      <w:r>
        <w:rPr>
          <w:noProof/>
        </w:rPr>
        <w:drawing>
          <wp:inline distT="0" distB="0" distL="0" distR="0" wp14:anchorId="5B0357BA" wp14:editId="2A496379">
            <wp:extent cx="4579182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26" cy="39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22F0" w14:textId="77777777" w:rsidR="0052151B" w:rsidRDefault="000F77E6" w:rsidP="000F77E6">
      <w:pPr>
        <w:ind w:firstLine="0"/>
      </w:pPr>
      <w:r>
        <w:lastRenderedPageBreak/>
        <w:t>Paveikslėlis Nr.2 Vaizdas sugeneravus tuščią lapą:</w:t>
      </w:r>
    </w:p>
    <w:p w14:paraId="728D38D0" w14:textId="77777777" w:rsidR="000F77E6" w:rsidRDefault="000F77E6" w:rsidP="000F77E6">
      <w:pPr>
        <w:ind w:firstLine="0"/>
      </w:pPr>
      <w:r>
        <w:rPr>
          <w:noProof/>
        </w:rPr>
        <w:drawing>
          <wp:inline distT="0" distB="0" distL="0" distR="0" wp14:anchorId="5C79D7D2" wp14:editId="49597C57">
            <wp:extent cx="6299835" cy="310451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57F" w14:textId="77777777" w:rsidR="00EB2E45" w:rsidRDefault="00EB2E45" w:rsidP="00EB2E45">
      <w:pPr>
        <w:ind w:firstLine="0"/>
      </w:pPr>
      <w:r>
        <w:t>Paveikslėlis Nr.3 Vaizdas paspaudus mygtuką „Uždėti dėmes“:</w:t>
      </w:r>
    </w:p>
    <w:p w14:paraId="7F477C32" w14:textId="77777777" w:rsidR="00EB2E45" w:rsidRDefault="00EB2E45" w:rsidP="00EB2E45">
      <w:pPr>
        <w:ind w:firstLine="0"/>
      </w:pPr>
      <w:r>
        <w:rPr>
          <w:noProof/>
        </w:rPr>
        <w:drawing>
          <wp:inline distT="0" distB="0" distL="0" distR="0" wp14:anchorId="0903E269" wp14:editId="75119096">
            <wp:extent cx="6286500" cy="3248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79CE" w14:textId="77777777" w:rsidR="00EB2E45" w:rsidRDefault="00EB2E45">
      <w:pPr>
        <w:spacing w:after="0" w:line="240" w:lineRule="auto"/>
        <w:ind w:firstLine="0"/>
        <w:jc w:val="left"/>
      </w:pPr>
      <w:r>
        <w:br w:type="page"/>
      </w:r>
    </w:p>
    <w:p w14:paraId="3371C68D" w14:textId="77777777" w:rsidR="00EB2E45" w:rsidRDefault="00EB2E45" w:rsidP="00EB2E45">
      <w:pPr>
        <w:ind w:firstLine="0"/>
      </w:pPr>
      <w:r>
        <w:lastRenderedPageBreak/>
        <w:t>Paveikslėlis Nr.</w:t>
      </w:r>
      <w:r>
        <w:rPr>
          <w:lang w:val="en-US"/>
        </w:rPr>
        <w:t>4</w:t>
      </w:r>
      <w:r>
        <w:t xml:space="preserve"> Vaizdas paspaudus mygtuką „Apskaičiuoti“:</w:t>
      </w:r>
    </w:p>
    <w:p w14:paraId="2EDAECA9" w14:textId="77777777" w:rsidR="00EB2E45" w:rsidRPr="00EB2E45" w:rsidRDefault="00EB2E45" w:rsidP="00EB2E45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4BE68" wp14:editId="0B6975A0">
            <wp:extent cx="629602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D647" w14:textId="77777777" w:rsidR="00EB2E45" w:rsidRDefault="00EB2E45" w:rsidP="00EB2E45">
      <w:pPr>
        <w:ind w:firstLine="0"/>
      </w:pPr>
    </w:p>
    <w:p w14:paraId="1DEA3531" w14:textId="77777777" w:rsidR="00EB2E45" w:rsidRDefault="00EB2E45" w:rsidP="000F77E6">
      <w:pPr>
        <w:ind w:firstLine="0"/>
      </w:pPr>
    </w:p>
    <w:p w14:paraId="3D0752A5" w14:textId="77777777" w:rsidR="0052151B" w:rsidRDefault="0052151B" w:rsidP="00A53235">
      <w:pPr>
        <w:pStyle w:val="Heading2"/>
      </w:pPr>
      <w:bookmarkStart w:id="7" w:name="_Toc34213250"/>
      <w:r>
        <w:t>Sąsajoje panaudotų komponentų keičiamos savybės</w:t>
      </w:r>
      <w:bookmarkEnd w:id="7"/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410"/>
        <w:gridCol w:w="2761"/>
        <w:gridCol w:w="4144"/>
      </w:tblGrid>
      <w:tr w:rsidR="0052151B" w:rsidRPr="00F56923" w14:paraId="6AC1A806" w14:textId="77777777" w:rsidTr="00A53235">
        <w:trPr>
          <w:trHeight w:val="289"/>
          <w:jc w:val="center"/>
        </w:trPr>
        <w:tc>
          <w:tcPr>
            <w:tcW w:w="2410" w:type="dxa"/>
          </w:tcPr>
          <w:p w14:paraId="5CFA6678" w14:textId="77777777" w:rsidR="0052151B" w:rsidRPr="00336D40" w:rsidRDefault="0052151B" w:rsidP="00123A3B">
            <w:pPr>
              <w:pStyle w:val="Lentelsantrat"/>
            </w:pPr>
            <w:r>
              <w:t>Komponentas</w:t>
            </w:r>
          </w:p>
        </w:tc>
        <w:tc>
          <w:tcPr>
            <w:tcW w:w="2761" w:type="dxa"/>
          </w:tcPr>
          <w:p w14:paraId="0D3A0454" w14:textId="77777777" w:rsidR="0052151B" w:rsidRPr="00336D40" w:rsidRDefault="0052151B" w:rsidP="00123A3B">
            <w:pPr>
              <w:pStyle w:val="Lentelsantrat"/>
            </w:pPr>
            <w:r>
              <w:t>Savybė</w:t>
            </w:r>
          </w:p>
        </w:tc>
        <w:tc>
          <w:tcPr>
            <w:tcW w:w="4144" w:type="dxa"/>
          </w:tcPr>
          <w:p w14:paraId="05C4D23A" w14:textId="77777777" w:rsidR="0052151B" w:rsidRPr="00336D40" w:rsidRDefault="0052151B" w:rsidP="00123A3B">
            <w:pPr>
              <w:pStyle w:val="Lentelsantrat"/>
            </w:pPr>
            <w:r>
              <w:t>Reikšmė</w:t>
            </w:r>
          </w:p>
        </w:tc>
      </w:tr>
      <w:tr w:rsidR="00676730" w:rsidRPr="00F56923" w14:paraId="2C84F1E5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05240F99" w14:textId="77777777" w:rsidR="00676730" w:rsidRPr="00440154" w:rsidRDefault="00676730" w:rsidP="00676730">
            <w:pPr>
              <w:pStyle w:val="Lentelscels"/>
              <w:jc w:val="center"/>
              <w:rPr>
                <w:lang w:val="en-US"/>
              </w:rPr>
            </w:pPr>
            <w:r w:rsidRPr="00440154">
              <w:rPr>
                <w:lang w:val="en-US"/>
              </w:rPr>
              <w:t>Label1</w:t>
            </w:r>
          </w:p>
          <w:p w14:paraId="2257EDC9" w14:textId="3A48E814" w:rsidR="00676730" w:rsidRPr="00440154" w:rsidRDefault="00676730" w:rsidP="00676730">
            <w:pPr>
              <w:pStyle w:val="Lentelscels"/>
              <w:jc w:val="center"/>
              <w:rPr>
                <w:lang w:val="en-US"/>
              </w:rPr>
            </w:pPr>
          </w:p>
        </w:tc>
        <w:tc>
          <w:tcPr>
            <w:tcW w:w="2761" w:type="dxa"/>
          </w:tcPr>
          <w:p w14:paraId="2249F84F" w14:textId="77777777" w:rsidR="00676730" w:rsidRPr="00336D4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0AC7C2B3" w14:textId="77777777" w:rsidR="00676730" w:rsidRPr="00336D40" w:rsidRDefault="00676730" w:rsidP="00123A3B">
            <w:pPr>
              <w:pStyle w:val="Lentelscels"/>
            </w:pPr>
            <w:proofErr w:type="spellStart"/>
            <w:r w:rsidRPr="00440154">
              <w:t>Mistral</w:t>
            </w:r>
            <w:proofErr w:type="spellEnd"/>
            <w:r w:rsidRPr="00440154">
              <w:t>, 100pt</w:t>
            </w:r>
          </w:p>
        </w:tc>
      </w:tr>
      <w:tr w:rsidR="00676730" w:rsidRPr="00F56923" w14:paraId="5839A910" w14:textId="77777777" w:rsidTr="00676730">
        <w:trPr>
          <w:trHeight w:val="289"/>
          <w:jc w:val="center"/>
        </w:trPr>
        <w:tc>
          <w:tcPr>
            <w:tcW w:w="2410" w:type="dxa"/>
            <w:vMerge/>
            <w:vAlign w:val="center"/>
          </w:tcPr>
          <w:p w14:paraId="03409FC2" w14:textId="25533BA6" w:rsidR="00676730" w:rsidRPr="00336D4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13D867A" w14:textId="77777777" w:rsidR="00676730" w:rsidRPr="00336D40" w:rsidRDefault="00676730" w:rsidP="00123A3B">
            <w:pPr>
              <w:pStyle w:val="Lentelscels"/>
            </w:pPr>
            <w:proofErr w:type="spellStart"/>
            <w:r>
              <w:t>ForeColor</w:t>
            </w:r>
            <w:proofErr w:type="spellEnd"/>
          </w:p>
        </w:tc>
        <w:tc>
          <w:tcPr>
            <w:tcW w:w="4144" w:type="dxa"/>
            <w:tcBorders>
              <w:bottom w:val="single" w:sz="4" w:space="0" w:color="auto"/>
            </w:tcBorders>
          </w:tcPr>
          <w:p w14:paraId="105CEE96" w14:textId="77777777" w:rsidR="00676730" w:rsidRPr="00336D40" w:rsidRDefault="00676730" w:rsidP="00123A3B">
            <w:pPr>
              <w:pStyle w:val="Lentelscels"/>
            </w:pPr>
            <w:r w:rsidRPr="00440154">
              <w:t>#C46A11</w:t>
            </w:r>
          </w:p>
        </w:tc>
      </w:tr>
      <w:tr w:rsidR="00676730" w:rsidRPr="00F56923" w14:paraId="56152942" w14:textId="77777777" w:rsidTr="00676730">
        <w:trPr>
          <w:trHeight w:val="289"/>
          <w:jc w:val="center"/>
        </w:trPr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3717A9F9" w14:textId="74128994" w:rsidR="00676730" w:rsidRPr="00440154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21E08329" w14:textId="77777777" w:rsidR="00676730" w:rsidRPr="00440154" w:rsidRDefault="00676730" w:rsidP="00123A3B">
            <w:pPr>
              <w:pStyle w:val="Lentelscels"/>
            </w:pPr>
            <w:proofErr w:type="spellStart"/>
            <w:r w:rsidRPr="00440154">
              <w:t>Text</w:t>
            </w:r>
            <w:proofErr w:type="spellEnd"/>
          </w:p>
        </w:tc>
        <w:tc>
          <w:tcPr>
            <w:tcW w:w="4144" w:type="dxa"/>
            <w:tcBorders>
              <w:bottom w:val="single" w:sz="4" w:space="0" w:color="auto"/>
            </w:tcBorders>
          </w:tcPr>
          <w:p w14:paraId="3D147D3C" w14:textId="77777777" w:rsidR="00676730" w:rsidRPr="00440154" w:rsidRDefault="00676730" w:rsidP="00123A3B">
            <w:pPr>
              <w:pStyle w:val="Lentelscels"/>
            </w:pPr>
            <w:r w:rsidRPr="00440154">
              <w:t>Dėmė</w:t>
            </w:r>
          </w:p>
        </w:tc>
      </w:tr>
      <w:tr w:rsidR="00676730" w:rsidRPr="00F56923" w14:paraId="0E892DA6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14:paraId="79D3206B" w14:textId="77777777" w:rsidR="00676730" w:rsidRPr="00336D40" w:rsidRDefault="00676730" w:rsidP="00676730">
            <w:pPr>
              <w:pStyle w:val="Lentelscels"/>
              <w:jc w:val="center"/>
            </w:pPr>
            <w:r>
              <w:t>Label3</w:t>
            </w:r>
          </w:p>
          <w:p w14:paraId="04DCA73E" w14:textId="19FC1951" w:rsidR="00676730" w:rsidRPr="00336D4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</w:tcBorders>
          </w:tcPr>
          <w:p w14:paraId="200895F8" w14:textId="77777777" w:rsidR="00676730" w:rsidRPr="00336D4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</w:tcBorders>
          </w:tcPr>
          <w:p w14:paraId="046E1786" w14:textId="77777777" w:rsidR="00676730" w:rsidRPr="00336D40" w:rsidRDefault="00676730" w:rsidP="00123A3B">
            <w:pPr>
              <w:pStyle w:val="Lentelscels"/>
            </w:pPr>
            <w:proofErr w:type="spellStart"/>
            <w:r w:rsidRPr="00440154">
              <w:t>Malgun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Gothic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Semilight</w:t>
            </w:r>
            <w:proofErr w:type="spellEnd"/>
          </w:p>
        </w:tc>
      </w:tr>
      <w:tr w:rsidR="00676730" w:rsidRPr="00F56923" w14:paraId="0464E204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3FA8F519" w14:textId="285C591B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4FCF97F9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</w:tcPr>
          <w:p w14:paraId="6A0607C4" w14:textId="77777777" w:rsidR="00676730" w:rsidRPr="00440154" w:rsidRDefault="00676730" w:rsidP="00123A3B">
            <w:pPr>
              <w:pStyle w:val="Lentelscels"/>
            </w:pPr>
            <w:r w:rsidRPr="00440154">
              <w:t>Įveskite eilučių(N) bei stulpelių(M) skaičių:</w:t>
            </w:r>
          </w:p>
        </w:tc>
      </w:tr>
      <w:tr w:rsidR="00676730" w:rsidRPr="00F56923" w14:paraId="2BA94C47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19931188" w14:textId="77777777" w:rsidR="00676730" w:rsidRDefault="00676730" w:rsidP="00676730">
            <w:pPr>
              <w:pStyle w:val="Lentelscels"/>
              <w:jc w:val="center"/>
            </w:pPr>
            <w:r>
              <w:t>Label4</w:t>
            </w:r>
          </w:p>
          <w:p w14:paraId="2D3F77F0" w14:textId="7763E7ED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76E90CC6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659BF8EB" w14:textId="77777777" w:rsidR="00676730" w:rsidRPr="00440154" w:rsidRDefault="00676730" w:rsidP="00123A3B">
            <w:pPr>
              <w:pStyle w:val="Lentelscels"/>
            </w:pPr>
            <w:proofErr w:type="spellStart"/>
            <w:r w:rsidRPr="00440154">
              <w:t>Malgun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Gothic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Semilight</w:t>
            </w:r>
            <w:proofErr w:type="spellEnd"/>
            <w:r w:rsidRPr="00440154">
              <w:t>, 20pt</w:t>
            </w:r>
          </w:p>
        </w:tc>
      </w:tr>
      <w:tr w:rsidR="00676730" w:rsidRPr="00F56923" w14:paraId="44CD6679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18E011C4" w14:textId="164CC0F4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67165B1A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</w:tcPr>
          <w:p w14:paraId="5FB1D88C" w14:textId="77777777" w:rsidR="00676730" w:rsidRPr="00440154" w:rsidRDefault="00676730" w:rsidP="00123A3B">
            <w:pPr>
              <w:pStyle w:val="Lentelscels"/>
            </w:pPr>
            <w:r w:rsidRPr="00440154">
              <w:t>N(</w:t>
            </w:r>
            <w:proofErr w:type="spellStart"/>
            <w:r w:rsidRPr="00440154">
              <w:t>Max</w:t>
            </w:r>
            <w:proofErr w:type="spellEnd"/>
            <w:r w:rsidRPr="00440154">
              <w:t>- 20) :</w:t>
            </w:r>
          </w:p>
        </w:tc>
      </w:tr>
      <w:tr w:rsidR="00676730" w:rsidRPr="00F56923" w14:paraId="05CD58C6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375536A1" w14:textId="77777777" w:rsidR="00676730" w:rsidRDefault="00676730" w:rsidP="00676730">
            <w:pPr>
              <w:pStyle w:val="Lentelscels"/>
              <w:jc w:val="center"/>
            </w:pPr>
            <w:r>
              <w:t>Label5</w:t>
            </w:r>
          </w:p>
          <w:p w14:paraId="16E11437" w14:textId="4EC57572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53D136CE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1C3058DA" w14:textId="77777777" w:rsidR="00676730" w:rsidRPr="00440154" w:rsidRDefault="00676730" w:rsidP="00123A3B">
            <w:pPr>
              <w:pStyle w:val="Lentelscels"/>
            </w:pPr>
            <w:proofErr w:type="spellStart"/>
            <w:r w:rsidRPr="00440154">
              <w:t>Malgun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Gothic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Semilight</w:t>
            </w:r>
            <w:proofErr w:type="spellEnd"/>
            <w:r w:rsidRPr="00440154">
              <w:t>, 20pt</w:t>
            </w:r>
          </w:p>
        </w:tc>
      </w:tr>
      <w:tr w:rsidR="00676730" w:rsidRPr="00F56923" w14:paraId="7FEED373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31D35289" w14:textId="78DFA8A2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13122ADD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</w:tcPr>
          <w:p w14:paraId="3B0312A3" w14:textId="77777777" w:rsidR="00676730" w:rsidRPr="00440154" w:rsidRDefault="00676730" w:rsidP="00123A3B">
            <w:pPr>
              <w:pStyle w:val="Lentelscels"/>
            </w:pPr>
            <w:r w:rsidRPr="00440154">
              <w:t>M(</w:t>
            </w:r>
            <w:proofErr w:type="spellStart"/>
            <w:r w:rsidRPr="00440154">
              <w:t>Max</w:t>
            </w:r>
            <w:proofErr w:type="spellEnd"/>
            <w:r w:rsidRPr="00440154">
              <w:t>- 70) :</w:t>
            </w:r>
          </w:p>
        </w:tc>
      </w:tr>
      <w:tr w:rsidR="00676730" w:rsidRPr="00F56923" w14:paraId="51D15CB7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0BCAB9AC" w14:textId="77777777" w:rsidR="00676730" w:rsidRDefault="00676730" w:rsidP="00676730">
            <w:pPr>
              <w:pStyle w:val="Lentelscels"/>
              <w:jc w:val="center"/>
            </w:pPr>
            <w:r>
              <w:t>Label6</w:t>
            </w:r>
          </w:p>
          <w:p w14:paraId="0832D3A0" w14:textId="0837641E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20ED4385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4944071A" w14:textId="77777777" w:rsidR="00676730" w:rsidRPr="00440154" w:rsidRDefault="00676730" w:rsidP="00123A3B">
            <w:pPr>
              <w:pStyle w:val="Lentelscels"/>
            </w:pPr>
            <w:proofErr w:type="spellStart"/>
            <w:r w:rsidRPr="00440154">
              <w:t>Malgun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Gothic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Semilight</w:t>
            </w:r>
            <w:proofErr w:type="spellEnd"/>
          </w:p>
        </w:tc>
      </w:tr>
      <w:tr w:rsidR="00676730" w:rsidRPr="00F56923" w14:paraId="45444812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67DEC460" w14:textId="7A6B91F1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6820864B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</w:tcPr>
          <w:p w14:paraId="42CCC8E8" w14:textId="77777777" w:rsidR="00676730" w:rsidRPr="00440154" w:rsidRDefault="00676730" w:rsidP="00123A3B">
            <w:pPr>
              <w:pStyle w:val="Lentelscels"/>
            </w:pPr>
            <w:r w:rsidRPr="00440154">
              <w:t>REZULTATAI</w:t>
            </w:r>
          </w:p>
        </w:tc>
      </w:tr>
      <w:tr w:rsidR="00676730" w:rsidRPr="00F56923" w14:paraId="0CFDE69B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68111FD7" w14:textId="77777777" w:rsidR="00676730" w:rsidRDefault="00676730" w:rsidP="00676730">
            <w:pPr>
              <w:pStyle w:val="Lentelscels"/>
              <w:jc w:val="center"/>
            </w:pPr>
            <w:r>
              <w:t>TextBox1</w:t>
            </w:r>
          </w:p>
          <w:p w14:paraId="678DA192" w14:textId="5008943C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3F7C3F5F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1C97F77B" w14:textId="77777777" w:rsidR="00676730" w:rsidRPr="00440154" w:rsidRDefault="00676730" w:rsidP="00123A3B">
            <w:pPr>
              <w:pStyle w:val="Lentelscels"/>
            </w:pPr>
            <w:proofErr w:type="spellStart"/>
            <w:r w:rsidRPr="00440154">
              <w:t>Malgun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Gothic</w:t>
            </w:r>
            <w:proofErr w:type="spellEnd"/>
            <w:r w:rsidRPr="00440154">
              <w:t xml:space="preserve"> </w:t>
            </w:r>
            <w:proofErr w:type="spellStart"/>
            <w:r w:rsidRPr="00440154">
              <w:t>Semilight</w:t>
            </w:r>
            <w:proofErr w:type="spellEnd"/>
            <w:r w:rsidRPr="00440154">
              <w:t>, 15pt</w:t>
            </w:r>
          </w:p>
        </w:tc>
      </w:tr>
      <w:tr w:rsidR="00676730" w:rsidRPr="00F56923" w14:paraId="345B5CAA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03846F46" w14:textId="372D8341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0AAD954B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</w:tcPr>
          <w:p w14:paraId="40450EF3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F56923" w14:paraId="24478DBD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2FFEBE2D" w14:textId="6770715F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5AD284B6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</w:tcPr>
          <w:p w14:paraId="593A1514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F56923" w14:paraId="224C466B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203AAFD5" w14:textId="77777777" w:rsidR="00676730" w:rsidRDefault="00676730" w:rsidP="00676730">
            <w:pPr>
              <w:pStyle w:val="Lentelscels"/>
              <w:jc w:val="center"/>
            </w:pPr>
            <w:r>
              <w:t>TextBox2</w:t>
            </w:r>
          </w:p>
          <w:p w14:paraId="68154D98" w14:textId="742BAA9E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144EBA6E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</w:tcPr>
          <w:p w14:paraId="2B52CB41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F56923" w14:paraId="357B8670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63364D7D" w14:textId="3E3F5F60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35478D5A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</w:tcPr>
          <w:p w14:paraId="1506807A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F56923" w14:paraId="25AAEAA5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72D060D2" w14:textId="77777777" w:rsidR="00676730" w:rsidRDefault="00676730" w:rsidP="00676730">
            <w:pPr>
              <w:pStyle w:val="Lentelscels"/>
              <w:jc w:val="center"/>
            </w:pPr>
            <w:r w:rsidRPr="00123A3B">
              <w:t>Button1</w:t>
            </w:r>
          </w:p>
          <w:p w14:paraId="5EE1406A" w14:textId="4A3D7405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02711886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</w:tcPr>
          <w:p w14:paraId="47C68361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F56923" w14:paraId="771F6542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28F89495" w14:textId="61DCE880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6368ED65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</w:tcPr>
          <w:p w14:paraId="4B6830A7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F56923" w14:paraId="15D8C9F0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0A7C9914" w14:textId="0F6E15A6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690950BB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</w:tcPr>
          <w:p w14:paraId="256B062E" w14:textId="77777777" w:rsidR="00676730" w:rsidRPr="00440154" w:rsidRDefault="00676730" w:rsidP="00123A3B">
            <w:pPr>
              <w:pStyle w:val="Lentelscels"/>
            </w:pPr>
            <w:r w:rsidRPr="00123A3B">
              <w:t>Generuoti lauką</w:t>
            </w:r>
          </w:p>
        </w:tc>
      </w:tr>
      <w:tr w:rsidR="00676730" w:rsidRPr="00F56923" w14:paraId="57757C56" w14:textId="77777777" w:rsidTr="00676730">
        <w:trPr>
          <w:trHeight w:val="304"/>
          <w:jc w:val="center"/>
        </w:trPr>
        <w:tc>
          <w:tcPr>
            <w:tcW w:w="2410" w:type="dxa"/>
            <w:vMerge/>
            <w:vAlign w:val="center"/>
          </w:tcPr>
          <w:p w14:paraId="38C7AAA5" w14:textId="09FFDC6E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5EEA4718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</w:tcPr>
          <w:p w14:paraId="5CB644AD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  <w:r w:rsidRPr="00123A3B">
              <w:t>, 15pt</w:t>
            </w:r>
          </w:p>
        </w:tc>
      </w:tr>
      <w:tr w:rsidR="00676730" w:rsidRPr="00F56923" w14:paraId="0B6CCA82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vAlign w:val="center"/>
          </w:tcPr>
          <w:p w14:paraId="452010A1" w14:textId="77777777" w:rsidR="00676730" w:rsidRDefault="00676730" w:rsidP="00676730">
            <w:pPr>
              <w:pStyle w:val="Lentelscels"/>
              <w:jc w:val="center"/>
            </w:pPr>
            <w:r>
              <w:t>Button2</w:t>
            </w:r>
          </w:p>
          <w:p w14:paraId="512FC0C3" w14:textId="3298D123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</w:tcPr>
          <w:p w14:paraId="3002EAA8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</w:tcPr>
          <w:p w14:paraId="7AF1057F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440154" w14:paraId="20E97CDE" w14:textId="77777777" w:rsidTr="00676730">
        <w:trPr>
          <w:trHeight w:val="304"/>
          <w:jc w:val="center"/>
        </w:trPr>
        <w:tc>
          <w:tcPr>
            <w:tcW w:w="2410" w:type="dxa"/>
            <w:vMerge/>
          </w:tcPr>
          <w:p w14:paraId="67A189F5" w14:textId="641CEF95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66B4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D40B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440154" w14:paraId="0055CD19" w14:textId="77777777" w:rsidTr="00676730">
        <w:trPr>
          <w:trHeight w:val="304"/>
          <w:jc w:val="center"/>
        </w:trPr>
        <w:tc>
          <w:tcPr>
            <w:tcW w:w="2410" w:type="dxa"/>
            <w:vMerge/>
          </w:tcPr>
          <w:p w14:paraId="38682671" w14:textId="25F508F0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9612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BEC" w14:textId="77777777" w:rsidR="00676730" w:rsidRPr="00440154" w:rsidRDefault="00676730" w:rsidP="00123A3B">
            <w:pPr>
              <w:pStyle w:val="Lentelscels"/>
            </w:pPr>
            <w:r w:rsidRPr="00123A3B">
              <w:t>Uždėti dėmes</w:t>
            </w:r>
          </w:p>
        </w:tc>
      </w:tr>
      <w:tr w:rsidR="00676730" w:rsidRPr="00123A3B" w14:paraId="0FF1AA0F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76A9DBD2" w14:textId="2EB66D60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F9C7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480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  <w:r w:rsidRPr="00123A3B">
              <w:t>, 15pt</w:t>
            </w:r>
          </w:p>
        </w:tc>
      </w:tr>
      <w:tr w:rsidR="00676730" w:rsidRPr="00440154" w14:paraId="7488CCB0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1F58E" w14:textId="77777777" w:rsidR="00676730" w:rsidRDefault="00676730" w:rsidP="00676730">
            <w:pPr>
              <w:pStyle w:val="Lentelscels"/>
              <w:jc w:val="center"/>
            </w:pPr>
            <w:r>
              <w:lastRenderedPageBreak/>
              <w:t>Button5</w:t>
            </w:r>
          </w:p>
          <w:p w14:paraId="4515C6D5" w14:textId="2B9C0614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ADC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FD3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440154" w14:paraId="133C6C41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17060" w14:textId="04ECC0ED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F735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680C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440154" w14:paraId="1926DAC4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1BB07" w14:textId="1687EACB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C4FA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5E99" w14:textId="77777777" w:rsidR="00676730" w:rsidRPr="00440154" w:rsidRDefault="00676730" w:rsidP="00123A3B">
            <w:pPr>
              <w:pStyle w:val="Lentelscels"/>
            </w:pPr>
            <w:r w:rsidRPr="00123A3B">
              <w:t>Valyti dėmės</w:t>
            </w:r>
          </w:p>
        </w:tc>
      </w:tr>
      <w:tr w:rsidR="00676730" w:rsidRPr="00123A3B" w14:paraId="63B133FE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5A1D" w14:textId="78CF7536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B3E5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3C39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  <w:r w:rsidRPr="00123A3B">
              <w:t>, 15pt</w:t>
            </w:r>
          </w:p>
        </w:tc>
      </w:tr>
      <w:tr w:rsidR="00676730" w:rsidRPr="00440154" w14:paraId="76EBF7F7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0C8AC" w14:textId="77777777" w:rsidR="00676730" w:rsidRDefault="00676730" w:rsidP="00676730">
            <w:pPr>
              <w:pStyle w:val="Lentelscels"/>
              <w:jc w:val="center"/>
            </w:pPr>
            <w:r>
              <w:t>Button4</w:t>
            </w:r>
          </w:p>
          <w:p w14:paraId="20247696" w14:textId="1BA2095B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0DC4" w14:textId="77777777" w:rsidR="00676730" w:rsidRDefault="00676730" w:rsidP="00123A3B">
            <w:pPr>
              <w:pStyle w:val="Lentelscels"/>
            </w:pPr>
            <w:proofErr w:type="spellStart"/>
            <w:r>
              <w:t>BackColor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F7A9" w14:textId="77777777" w:rsidR="00676730" w:rsidRPr="00440154" w:rsidRDefault="00676730" w:rsidP="00123A3B">
            <w:pPr>
              <w:pStyle w:val="Lentelscels"/>
            </w:pPr>
            <w:r w:rsidRPr="00440154">
              <w:t>#ED8C2C</w:t>
            </w:r>
          </w:p>
        </w:tc>
      </w:tr>
      <w:tr w:rsidR="00676730" w:rsidRPr="00440154" w14:paraId="56CDB72C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4BC4F" w14:textId="2B77464D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0D06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F5A" w14:textId="77777777" w:rsidR="00676730" w:rsidRPr="00440154" w:rsidRDefault="00676730" w:rsidP="00123A3B">
            <w:pPr>
              <w:pStyle w:val="Lentelscels"/>
            </w:pPr>
            <w:r w:rsidRPr="00440154">
              <w:t>#FF9933</w:t>
            </w:r>
          </w:p>
        </w:tc>
      </w:tr>
      <w:tr w:rsidR="00676730" w:rsidRPr="00440154" w14:paraId="416AF3B4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8E6E8" w14:textId="7B6E06E1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168A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82E" w14:textId="77777777" w:rsidR="00676730" w:rsidRPr="00440154" w:rsidRDefault="00676730" w:rsidP="00123A3B">
            <w:pPr>
              <w:pStyle w:val="Lentelscels"/>
            </w:pPr>
            <w:r>
              <w:t>Apskaičiuoti</w:t>
            </w:r>
          </w:p>
        </w:tc>
      </w:tr>
      <w:tr w:rsidR="00676730" w:rsidRPr="00123A3B" w14:paraId="661A5ACA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15CF" w14:textId="45EFAF14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82BD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4CA7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  <w:r w:rsidRPr="00123A3B">
              <w:t>, 15pt</w:t>
            </w:r>
          </w:p>
        </w:tc>
      </w:tr>
      <w:tr w:rsidR="00676730" w:rsidRPr="00123A3B" w14:paraId="3185FE6C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59123" w14:textId="77777777" w:rsidR="00676730" w:rsidRPr="00123A3B" w:rsidRDefault="00676730" w:rsidP="00676730">
            <w:pPr>
              <w:pStyle w:val="Lentelscels"/>
              <w:jc w:val="center"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rPr>
                <w:lang w:val="en-US"/>
              </w:rPr>
              <w:t>1</w:t>
            </w:r>
          </w:p>
          <w:p w14:paraId="1C19DE99" w14:textId="324DA49A" w:rsidR="00676730" w:rsidRPr="00123A3B" w:rsidRDefault="00676730" w:rsidP="00676730">
            <w:pPr>
              <w:pStyle w:val="Lentelscels"/>
              <w:jc w:val="center"/>
              <w:rPr>
                <w:lang w:val="en-US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4B55" w14:textId="77777777" w:rsidR="00676730" w:rsidRDefault="00676730" w:rsidP="00123A3B">
            <w:pPr>
              <w:pStyle w:val="Lentelscels"/>
            </w:pPr>
            <w:proofErr w:type="spellStart"/>
            <w:r>
              <w:t>HorizontalAlign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B4C1" w14:textId="77777777" w:rsidR="00676730" w:rsidRPr="00123A3B" w:rsidRDefault="00676730" w:rsidP="00123A3B">
            <w:pPr>
              <w:pStyle w:val="Lentelscels"/>
            </w:pPr>
            <w:proofErr w:type="spellStart"/>
            <w:r>
              <w:t>Center</w:t>
            </w:r>
            <w:proofErr w:type="spellEnd"/>
          </w:p>
        </w:tc>
      </w:tr>
      <w:tr w:rsidR="00676730" w:rsidRPr="00123A3B" w14:paraId="1734F184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E3273" w14:textId="5322D6C1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4EFB" w14:textId="77777777" w:rsidR="00676730" w:rsidRDefault="00676730" w:rsidP="00123A3B">
            <w:pPr>
              <w:pStyle w:val="Lentelscels"/>
            </w:pPr>
            <w:proofErr w:type="spellStart"/>
            <w:r>
              <w:t>GridLines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A78F" w14:textId="77777777" w:rsidR="00676730" w:rsidRDefault="00676730" w:rsidP="00123A3B">
            <w:pPr>
              <w:pStyle w:val="Lentelscels"/>
            </w:pPr>
            <w:proofErr w:type="spellStart"/>
            <w:r>
              <w:t>Both</w:t>
            </w:r>
            <w:proofErr w:type="spellEnd"/>
          </w:p>
        </w:tc>
      </w:tr>
      <w:tr w:rsidR="00676730" w:rsidRPr="00123A3B" w14:paraId="1DCF7E57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22340" w14:textId="0CB5FF27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755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761A" w14:textId="77777777" w:rsidR="00676730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</w:p>
        </w:tc>
      </w:tr>
      <w:tr w:rsidR="00676730" w:rsidRPr="00123A3B" w14:paraId="7340A2E6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EA09A" w14:textId="4975FA2F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1B58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F248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Black</w:t>
            </w:r>
            <w:proofErr w:type="spellEnd"/>
          </w:p>
        </w:tc>
      </w:tr>
      <w:tr w:rsidR="00676730" w:rsidRPr="00123A3B" w14:paraId="001AF6BA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3D3B" w14:textId="3A86F0B9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B4A9" w14:textId="77777777" w:rsidR="00676730" w:rsidRDefault="00676730" w:rsidP="00123A3B">
            <w:pPr>
              <w:pStyle w:val="Lentelscels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8207" w14:textId="77777777" w:rsidR="00676730" w:rsidRPr="00123A3B" w:rsidRDefault="00676730" w:rsidP="00123A3B">
            <w:pPr>
              <w:pStyle w:val="Lentelscels"/>
            </w:pPr>
            <w:proofErr w:type="spellStart"/>
            <w:r>
              <w:t>Solid</w:t>
            </w:r>
            <w:proofErr w:type="spellEnd"/>
          </w:p>
        </w:tc>
      </w:tr>
      <w:tr w:rsidR="00676730" w:rsidRPr="00123A3B" w14:paraId="2A9552B7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D9288" w14:textId="77777777" w:rsidR="00676730" w:rsidRPr="00123A3B" w:rsidRDefault="00676730" w:rsidP="00676730">
            <w:pPr>
              <w:pStyle w:val="Lentelscels"/>
              <w:jc w:val="center"/>
            </w:pPr>
            <w:r>
              <w:t>Table2</w:t>
            </w:r>
          </w:p>
          <w:p w14:paraId="2577E92E" w14:textId="67B078CA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589E" w14:textId="77777777" w:rsidR="00676730" w:rsidRDefault="00676730" w:rsidP="00123A3B">
            <w:pPr>
              <w:pStyle w:val="Lentelscels"/>
            </w:pPr>
            <w:proofErr w:type="spellStart"/>
            <w:r>
              <w:t>HorizontalAlign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4B2A" w14:textId="77777777" w:rsidR="00676730" w:rsidRPr="00123A3B" w:rsidRDefault="00676730" w:rsidP="00123A3B">
            <w:pPr>
              <w:pStyle w:val="Lentelscels"/>
            </w:pPr>
            <w:proofErr w:type="spellStart"/>
            <w:r>
              <w:t>Center</w:t>
            </w:r>
            <w:proofErr w:type="spellEnd"/>
          </w:p>
        </w:tc>
      </w:tr>
      <w:tr w:rsidR="00676730" w14:paraId="656DE880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302C2" w14:textId="58005584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A2DE" w14:textId="77777777" w:rsidR="00676730" w:rsidRDefault="00676730" w:rsidP="00123A3B">
            <w:pPr>
              <w:pStyle w:val="Lentelscels"/>
            </w:pPr>
            <w:proofErr w:type="spellStart"/>
            <w:r>
              <w:t>GridLines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090D" w14:textId="77777777" w:rsidR="00676730" w:rsidRDefault="00676730" w:rsidP="00123A3B">
            <w:pPr>
              <w:pStyle w:val="Lentelscels"/>
            </w:pPr>
            <w:proofErr w:type="spellStart"/>
            <w:r>
              <w:t>Both</w:t>
            </w:r>
            <w:proofErr w:type="spellEnd"/>
          </w:p>
        </w:tc>
      </w:tr>
      <w:tr w:rsidR="00676730" w14:paraId="01F48F0E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D59DB" w14:textId="0F21E56F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FADB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644B" w14:textId="77777777" w:rsidR="00676730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</w:p>
        </w:tc>
      </w:tr>
      <w:tr w:rsidR="00676730" w:rsidRPr="00123A3B" w14:paraId="02082F48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0BEAA" w14:textId="4ABC74BD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4A89" w14:textId="77777777" w:rsidR="00676730" w:rsidRDefault="00676730" w:rsidP="00123A3B">
            <w:pPr>
              <w:pStyle w:val="Lentelscels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6540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Black</w:t>
            </w:r>
            <w:proofErr w:type="spellEnd"/>
          </w:p>
        </w:tc>
      </w:tr>
      <w:tr w:rsidR="00676730" w:rsidRPr="00123A3B" w14:paraId="1715EDB8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8745" w14:textId="383A8B4E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18B2" w14:textId="77777777" w:rsidR="00676730" w:rsidRDefault="00676730" w:rsidP="00123A3B">
            <w:pPr>
              <w:pStyle w:val="Lentelscels"/>
            </w:pPr>
            <w:proofErr w:type="spellStart"/>
            <w:r>
              <w:t>BorderStyle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18BE" w14:textId="77777777" w:rsidR="00676730" w:rsidRPr="00123A3B" w:rsidRDefault="00676730" w:rsidP="00123A3B">
            <w:pPr>
              <w:pStyle w:val="Lentelscels"/>
            </w:pPr>
            <w:proofErr w:type="spellStart"/>
            <w:r>
              <w:t>Solid</w:t>
            </w:r>
            <w:proofErr w:type="spellEnd"/>
          </w:p>
        </w:tc>
      </w:tr>
      <w:tr w:rsidR="00676730" w:rsidRPr="00123A3B" w14:paraId="476AD596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2E079" w14:textId="77777777" w:rsidR="00676730" w:rsidRDefault="00676730" w:rsidP="00676730">
            <w:pPr>
              <w:pStyle w:val="Lentelscels"/>
              <w:jc w:val="center"/>
            </w:pPr>
            <w:r w:rsidRPr="00123A3B">
              <w:t>RangeValidator1</w:t>
            </w:r>
          </w:p>
          <w:p w14:paraId="3F4D6444" w14:textId="7816DD35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5EE" w14:textId="77777777" w:rsidR="00676730" w:rsidRDefault="00676730" w:rsidP="00123A3B">
            <w:pPr>
              <w:pStyle w:val="Lentelscels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3B0A" w14:textId="77777777" w:rsidR="00676730" w:rsidRDefault="00676730" w:rsidP="00123A3B">
            <w:pPr>
              <w:pStyle w:val="Lentelscels"/>
            </w:pPr>
            <w:r w:rsidRPr="00123A3B">
              <w:t>Netinkamas eilučių skaičius!</w:t>
            </w:r>
          </w:p>
        </w:tc>
      </w:tr>
      <w:tr w:rsidR="00676730" w:rsidRPr="00123A3B" w14:paraId="10BDE20F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0A4FF" w14:textId="2E399982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BBF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8172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</w:p>
        </w:tc>
      </w:tr>
      <w:tr w:rsidR="00676730" w:rsidRPr="00123A3B" w14:paraId="71EB0724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625A6" w14:textId="3C773FEF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4718" w14:textId="77777777" w:rsidR="00676730" w:rsidRDefault="00676730" w:rsidP="00123A3B">
            <w:pPr>
              <w:pStyle w:val="Lentelscels"/>
            </w:pPr>
            <w:proofErr w:type="spellStart"/>
            <w:r>
              <w:t>ControlToValidate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2BE1" w14:textId="77777777" w:rsidR="00676730" w:rsidRPr="00123A3B" w:rsidRDefault="00676730" w:rsidP="00123A3B">
            <w:pPr>
              <w:pStyle w:val="Lentelscels"/>
            </w:pPr>
            <w:r w:rsidRPr="00123A3B">
              <w:t>TextBox1</w:t>
            </w:r>
          </w:p>
        </w:tc>
      </w:tr>
      <w:tr w:rsidR="00676730" w:rsidRPr="00123A3B" w14:paraId="1B37B25D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DD6F4" w14:textId="4531CE4A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379D" w14:textId="77777777" w:rsidR="00676730" w:rsidRDefault="00676730" w:rsidP="00123A3B">
            <w:pPr>
              <w:pStyle w:val="Lentelscels"/>
            </w:pPr>
            <w:proofErr w:type="spellStart"/>
            <w:r>
              <w:t>MaximumValue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E3C" w14:textId="77777777" w:rsidR="00676730" w:rsidRPr="00123A3B" w:rsidRDefault="00676730" w:rsidP="00123A3B">
            <w:pPr>
              <w:pStyle w:val="Lentelscels"/>
            </w:pPr>
            <w:r>
              <w:t>20</w:t>
            </w:r>
          </w:p>
        </w:tc>
      </w:tr>
      <w:tr w:rsidR="00676730" w:rsidRPr="00123A3B" w14:paraId="2DCD8B76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66F6" w14:textId="2F75E227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C8A7" w14:textId="77777777" w:rsidR="00676730" w:rsidRDefault="00676730" w:rsidP="00123A3B">
            <w:pPr>
              <w:pStyle w:val="Lentelscels"/>
            </w:pPr>
            <w:proofErr w:type="spellStart"/>
            <w:r>
              <w:t>MinimumValue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8DFA" w14:textId="77777777" w:rsidR="00676730" w:rsidRPr="00123A3B" w:rsidRDefault="00676730" w:rsidP="00123A3B">
            <w:pPr>
              <w:pStyle w:val="Lentelscels"/>
            </w:pPr>
            <w:r>
              <w:t>1</w:t>
            </w:r>
          </w:p>
        </w:tc>
      </w:tr>
      <w:tr w:rsidR="00676730" w14:paraId="3838E187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EDBD7" w14:textId="77777777" w:rsidR="00676730" w:rsidRDefault="00676730" w:rsidP="00676730">
            <w:pPr>
              <w:pStyle w:val="Lentelscels"/>
              <w:jc w:val="center"/>
            </w:pPr>
            <w:r w:rsidRPr="00123A3B">
              <w:t>RangeValidator</w:t>
            </w:r>
            <w:r>
              <w:t>2</w:t>
            </w:r>
          </w:p>
          <w:p w14:paraId="416BE6F6" w14:textId="203135D0" w:rsidR="00676730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54F0" w14:textId="77777777" w:rsidR="00676730" w:rsidRDefault="00676730" w:rsidP="00123A3B">
            <w:pPr>
              <w:pStyle w:val="Lentelscels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78C6" w14:textId="77777777" w:rsidR="00676730" w:rsidRDefault="00676730" w:rsidP="00123A3B">
            <w:pPr>
              <w:pStyle w:val="Lentelscels"/>
            </w:pPr>
            <w:r w:rsidRPr="00123A3B">
              <w:t>Netinkamas stulpelių skaičius!</w:t>
            </w:r>
          </w:p>
        </w:tc>
      </w:tr>
      <w:tr w:rsidR="00676730" w:rsidRPr="00123A3B" w14:paraId="78BDC5BB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0C837" w14:textId="7B8D3ECB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DBD7" w14:textId="77777777" w:rsidR="00676730" w:rsidRDefault="00676730" w:rsidP="00123A3B">
            <w:pPr>
              <w:pStyle w:val="Lentelscels"/>
            </w:pPr>
            <w:r>
              <w:t>Font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BCAA" w14:textId="77777777" w:rsidR="00676730" w:rsidRPr="00123A3B" w:rsidRDefault="00676730" w:rsidP="00123A3B">
            <w:pPr>
              <w:pStyle w:val="Lentelscels"/>
            </w:pPr>
            <w:proofErr w:type="spellStart"/>
            <w:r w:rsidRPr="00123A3B">
              <w:t>Malgun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Gothic</w:t>
            </w:r>
            <w:proofErr w:type="spellEnd"/>
            <w:r w:rsidRPr="00123A3B">
              <w:t xml:space="preserve"> </w:t>
            </w:r>
            <w:proofErr w:type="spellStart"/>
            <w:r w:rsidRPr="00123A3B">
              <w:t>Semilight</w:t>
            </w:r>
            <w:proofErr w:type="spellEnd"/>
          </w:p>
        </w:tc>
      </w:tr>
      <w:tr w:rsidR="00676730" w:rsidRPr="00123A3B" w14:paraId="320CCA78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7A06E" w14:textId="0687FD0C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5B6C" w14:textId="77777777" w:rsidR="00676730" w:rsidRDefault="00676730" w:rsidP="00123A3B">
            <w:pPr>
              <w:pStyle w:val="Lentelscels"/>
            </w:pPr>
            <w:proofErr w:type="spellStart"/>
            <w:r>
              <w:t>ControlToValidate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38AB" w14:textId="77777777" w:rsidR="00676730" w:rsidRPr="00123A3B" w:rsidRDefault="00676730" w:rsidP="00123A3B">
            <w:pPr>
              <w:pStyle w:val="Lentelscels"/>
            </w:pPr>
            <w:r w:rsidRPr="00123A3B">
              <w:t>TextBox</w:t>
            </w:r>
            <w:r>
              <w:t>2</w:t>
            </w:r>
          </w:p>
        </w:tc>
      </w:tr>
      <w:tr w:rsidR="00676730" w:rsidRPr="00123A3B" w14:paraId="583191A2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028F9" w14:textId="00FA40E6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A7F4" w14:textId="77777777" w:rsidR="00676730" w:rsidRDefault="00676730" w:rsidP="00123A3B">
            <w:pPr>
              <w:pStyle w:val="Lentelscels"/>
            </w:pPr>
            <w:proofErr w:type="spellStart"/>
            <w:r>
              <w:t>MaximumValue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3121" w14:textId="77777777" w:rsidR="00676730" w:rsidRPr="00123A3B" w:rsidRDefault="00676730" w:rsidP="00123A3B">
            <w:pPr>
              <w:pStyle w:val="Lentelscels"/>
            </w:pPr>
            <w:r>
              <w:t>70</w:t>
            </w:r>
          </w:p>
        </w:tc>
      </w:tr>
      <w:tr w:rsidR="00676730" w:rsidRPr="00123A3B" w14:paraId="7D7EA7D9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DB1B" w14:textId="1253C024" w:rsidR="00676730" w:rsidRPr="00123A3B" w:rsidRDefault="00676730" w:rsidP="00123A3B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59D4" w14:textId="77777777" w:rsidR="00676730" w:rsidRDefault="00676730" w:rsidP="00123A3B">
            <w:pPr>
              <w:pStyle w:val="Lentelscels"/>
            </w:pPr>
            <w:proofErr w:type="spellStart"/>
            <w:r>
              <w:t>MinimumValue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C446" w14:textId="77777777" w:rsidR="00676730" w:rsidRPr="00123A3B" w:rsidRDefault="00676730" w:rsidP="00123A3B">
            <w:pPr>
              <w:pStyle w:val="Lentelscels"/>
            </w:pPr>
            <w:r>
              <w:t>1</w:t>
            </w:r>
          </w:p>
        </w:tc>
      </w:tr>
      <w:tr w:rsidR="00676730" w:rsidRPr="00123A3B" w14:paraId="1DE8FBEB" w14:textId="77777777" w:rsidTr="00676730">
        <w:trPr>
          <w:trHeight w:val="304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01B3C8" w14:textId="77777777" w:rsidR="00676730" w:rsidRPr="00123A3B" w:rsidRDefault="00676730" w:rsidP="00676730">
            <w:pPr>
              <w:pStyle w:val="Lentelscels"/>
              <w:jc w:val="center"/>
            </w:pPr>
            <w:r w:rsidRPr="00123A3B">
              <w:t>RequiredFieldValidator1</w:t>
            </w:r>
          </w:p>
          <w:p w14:paraId="7EFA2F6E" w14:textId="248645E3" w:rsidR="00676730" w:rsidRPr="00123A3B" w:rsidRDefault="00676730" w:rsidP="00676730">
            <w:pPr>
              <w:pStyle w:val="Lentelscels"/>
              <w:jc w:val="center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C0D" w14:textId="77777777" w:rsidR="00676730" w:rsidRDefault="00676730" w:rsidP="00123A3B">
            <w:pPr>
              <w:pStyle w:val="Lentelscels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79C3" w14:textId="77777777" w:rsidR="00676730" w:rsidRDefault="00676730" w:rsidP="00123A3B">
            <w:pPr>
              <w:pStyle w:val="Lentelscels"/>
            </w:pPr>
            <w:r w:rsidRPr="00123A3B">
              <w:t>Būtina įvesti eilučių kiekį !</w:t>
            </w:r>
          </w:p>
        </w:tc>
      </w:tr>
      <w:tr w:rsidR="00676730" w:rsidRPr="00123A3B" w14:paraId="59C680D2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52431" w14:textId="53B31A38" w:rsidR="00676730" w:rsidRPr="00123A3B" w:rsidRDefault="00676730" w:rsidP="00AE56E2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19A8" w14:textId="77777777" w:rsidR="00676730" w:rsidRDefault="00676730" w:rsidP="00123A3B">
            <w:pPr>
              <w:pStyle w:val="Lentelscels"/>
            </w:pPr>
            <w:proofErr w:type="spellStart"/>
            <w:r>
              <w:t>ControlToValidate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2229" w14:textId="77777777" w:rsidR="00676730" w:rsidRPr="00123A3B" w:rsidRDefault="00676730" w:rsidP="00123A3B">
            <w:pPr>
              <w:pStyle w:val="Lentelscels"/>
            </w:pPr>
            <w:r w:rsidRPr="00123A3B">
              <w:t>TextBox</w:t>
            </w:r>
            <w:r>
              <w:t>1</w:t>
            </w:r>
          </w:p>
        </w:tc>
      </w:tr>
      <w:tr w:rsidR="00676730" w:rsidRPr="00123A3B" w14:paraId="2F311B00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48D0EE" w14:textId="0908BEE7" w:rsidR="00676730" w:rsidRPr="00123A3B" w:rsidRDefault="00676730" w:rsidP="00AE56E2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FBB" w14:textId="77777777" w:rsidR="00676730" w:rsidRDefault="00676730" w:rsidP="00123A3B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4789" w14:textId="77777777" w:rsidR="00676730" w:rsidRPr="00123A3B" w:rsidRDefault="00676730" w:rsidP="00123A3B">
            <w:pPr>
              <w:pStyle w:val="Lentelscels"/>
            </w:pPr>
            <w:r w:rsidRPr="007262AD">
              <w:t>*</w:t>
            </w:r>
          </w:p>
        </w:tc>
      </w:tr>
      <w:tr w:rsidR="00676730" w14:paraId="5C46CA58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5ACBD" w14:textId="5629627F" w:rsidR="00676730" w:rsidRPr="00123A3B" w:rsidRDefault="00676730" w:rsidP="00AE56E2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8B0D" w14:textId="77777777" w:rsidR="00676730" w:rsidRDefault="00676730" w:rsidP="00AE56E2">
            <w:pPr>
              <w:pStyle w:val="Lentelscels"/>
            </w:pPr>
            <w:proofErr w:type="spellStart"/>
            <w:r>
              <w:t>ErrorMessage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5AFF" w14:textId="77777777" w:rsidR="00676730" w:rsidRDefault="00676730" w:rsidP="00AE56E2">
            <w:pPr>
              <w:pStyle w:val="Lentelscels"/>
            </w:pPr>
            <w:r w:rsidRPr="00123A3B">
              <w:t xml:space="preserve">Būtina įvesti </w:t>
            </w:r>
            <w:r>
              <w:t>stulpelių</w:t>
            </w:r>
            <w:r w:rsidRPr="00123A3B">
              <w:t xml:space="preserve"> kiekį !</w:t>
            </w:r>
          </w:p>
        </w:tc>
      </w:tr>
      <w:tr w:rsidR="00676730" w:rsidRPr="00123A3B" w14:paraId="2290800C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CD666A" w14:textId="7B08E90A" w:rsidR="00676730" w:rsidRPr="00123A3B" w:rsidRDefault="00676730" w:rsidP="00AE56E2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BF2F" w14:textId="77777777" w:rsidR="00676730" w:rsidRDefault="00676730" w:rsidP="00AE56E2">
            <w:pPr>
              <w:pStyle w:val="Lentelscels"/>
            </w:pPr>
            <w:proofErr w:type="spellStart"/>
            <w:r>
              <w:t>ControlToValidate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3D46" w14:textId="77777777" w:rsidR="00676730" w:rsidRPr="00123A3B" w:rsidRDefault="00676730" w:rsidP="00AE56E2">
            <w:pPr>
              <w:pStyle w:val="Lentelscels"/>
            </w:pPr>
            <w:r w:rsidRPr="00123A3B">
              <w:t>TextBox2</w:t>
            </w:r>
          </w:p>
        </w:tc>
      </w:tr>
      <w:tr w:rsidR="00676730" w:rsidRPr="00123A3B" w14:paraId="0B2643ED" w14:textId="77777777" w:rsidTr="00676730">
        <w:trPr>
          <w:trHeight w:val="304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0921" w14:textId="6B2B3D9C" w:rsidR="00676730" w:rsidRPr="00123A3B" w:rsidRDefault="00676730" w:rsidP="00AE56E2">
            <w:pPr>
              <w:pStyle w:val="Lentelscels"/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F660" w14:textId="77777777" w:rsidR="00676730" w:rsidRDefault="00676730" w:rsidP="00AE56E2">
            <w:pPr>
              <w:pStyle w:val="Lentelscels"/>
            </w:pPr>
            <w:proofErr w:type="spellStart"/>
            <w:r>
              <w:t>Text</w:t>
            </w:r>
            <w:proofErr w:type="spellEnd"/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B457" w14:textId="77777777" w:rsidR="00676730" w:rsidRPr="00123A3B" w:rsidRDefault="00676730" w:rsidP="00AE56E2">
            <w:pPr>
              <w:pStyle w:val="Lentelscels"/>
            </w:pPr>
            <w:r w:rsidRPr="007262AD">
              <w:t>*</w:t>
            </w:r>
          </w:p>
        </w:tc>
      </w:tr>
    </w:tbl>
    <w:p w14:paraId="5608982A" w14:textId="77777777" w:rsidR="0052151B" w:rsidRDefault="0052151B" w:rsidP="0052151B"/>
    <w:p w14:paraId="22C25E86" w14:textId="77777777" w:rsidR="007262AD" w:rsidRDefault="007262AD" w:rsidP="0052151B"/>
    <w:p w14:paraId="15B0F74D" w14:textId="77777777" w:rsidR="00AE56E2" w:rsidRDefault="00AE56E2">
      <w:pPr>
        <w:spacing w:after="0" w:line="240" w:lineRule="auto"/>
        <w:ind w:firstLine="0"/>
        <w:jc w:val="left"/>
        <w:rPr>
          <w:rFonts w:ascii="Arial" w:hAnsi="Arial"/>
          <w:b/>
          <w:bCs/>
          <w:iCs/>
          <w:szCs w:val="28"/>
        </w:rPr>
      </w:pPr>
      <w:r>
        <w:br w:type="page"/>
      </w:r>
    </w:p>
    <w:p w14:paraId="410BF66D" w14:textId="77777777" w:rsidR="0052151B" w:rsidRDefault="0052151B" w:rsidP="0052151B">
      <w:pPr>
        <w:pStyle w:val="Heading2"/>
      </w:pPr>
      <w:bookmarkStart w:id="8" w:name="_Toc34213251"/>
      <w:r>
        <w:lastRenderedPageBreak/>
        <w:t>Klasių diagrama</w:t>
      </w:r>
      <w:bookmarkEnd w:id="8"/>
    </w:p>
    <w:p w14:paraId="02F988F2" w14:textId="77777777" w:rsidR="00AE56E2" w:rsidRDefault="00AE56E2" w:rsidP="00AE56E2"/>
    <w:p w14:paraId="3A075B1F" w14:textId="0FE4CDA6" w:rsidR="00AE56E2" w:rsidRPr="00AE56E2" w:rsidRDefault="00676730" w:rsidP="00AE56E2">
      <w:pPr>
        <w:ind w:firstLine="0"/>
      </w:pPr>
      <w:r>
        <w:rPr>
          <w:noProof/>
        </w:rPr>
        <w:drawing>
          <wp:inline distT="0" distB="0" distL="0" distR="0" wp14:anchorId="1F5B8E98" wp14:editId="35FEED5D">
            <wp:extent cx="6296025" cy="4095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7860" w14:textId="77777777" w:rsidR="0052151B" w:rsidRDefault="0052151B" w:rsidP="0052151B"/>
    <w:p w14:paraId="68F9C99F" w14:textId="77777777" w:rsidR="0052151B" w:rsidRDefault="0052151B" w:rsidP="0052151B"/>
    <w:p w14:paraId="51B8D54B" w14:textId="77777777" w:rsidR="0052151B" w:rsidRDefault="0052151B" w:rsidP="0052151B"/>
    <w:p w14:paraId="3ADB73BD" w14:textId="77777777" w:rsidR="0052151B" w:rsidRDefault="0052151B" w:rsidP="0052151B">
      <w:pPr>
        <w:pStyle w:val="Heading2"/>
      </w:pPr>
      <w:bookmarkStart w:id="9" w:name="_Toc34213252"/>
      <w:r>
        <w:t>Programos vartotojo vadovas</w:t>
      </w:r>
      <w:bookmarkEnd w:id="9"/>
    </w:p>
    <w:p w14:paraId="0FF3FD2B" w14:textId="77777777" w:rsidR="0052151B" w:rsidRPr="006D7535" w:rsidRDefault="006D7535" w:rsidP="0052151B">
      <w:pPr>
        <w:rPr>
          <w:sz w:val="22"/>
          <w:szCs w:val="22"/>
        </w:rPr>
      </w:pPr>
      <w:proofErr w:type="spellStart"/>
      <w:r w:rsidRPr="006D7535">
        <w:rPr>
          <w:sz w:val="22"/>
          <w:szCs w:val="22"/>
          <w:lang w:val="en-US"/>
        </w:rPr>
        <w:t>Vartotojas</w:t>
      </w:r>
      <w:proofErr w:type="spellEnd"/>
      <w:r w:rsidRPr="006D7535">
        <w:rPr>
          <w:sz w:val="22"/>
          <w:szCs w:val="22"/>
          <w:lang w:val="en-US"/>
        </w:rPr>
        <w:t xml:space="preserve"> </w:t>
      </w:r>
      <w:proofErr w:type="spellStart"/>
      <w:r w:rsidRPr="006D7535">
        <w:rPr>
          <w:sz w:val="22"/>
          <w:szCs w:val="22"/>
          <w:lang w:val="en-US"/>
        </w:rPr>
        <w:t>turi</w:t>
      </w:r>
      <w:proofErr w:type="spellEnd"/>
      <w:r w:rsidRPr="006D753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įvesti norimą eilučių(N) skaičių ir stulpelių(M) skaičių. Įvedus norimas reikšmes ir paspaudus mygtuką „Generuoti lauką“, sudaromas tuščias lapas (lentelė) pagal duotas N ir M reikšmes. Paspaudus mygtuką „Uždėti dėmes“ atsitiktiniu būdu nudažomas trečdalis lapo(uždedamas „</w:t>
      </w:r>
      <w:r>
        <w:rPr>
          <w:sz w:val="22"/>
          <w:szCs w:val="22"/>
          <w:lang w:val="en-US"/>
        </w:rPr>
        <w:t>*</w:t>
      </w:r>
      <w:r>
        <w:rPr>
          <w:sz w:val="22"/>
          <w:szCs w:val="22"/>
        </w:rPr>
        <w:t>“ simbolis bei nudažoma atitinkama lentelės dalis).</w:t>
      </w:r>
      <w:r w:rsidR="00A53235">
        <w:rPr>
          <w:sz w:val="22"/>
          <w:szCs w:val="22"/>
        </w:rPr>
        <w:t xml:space="preserve"> Norit išvalyti lapą, spaudžiamas mygtukas „Valyti dėmes“. Jeigu nudažytas lapas vartotojui yra tinkamas, spaudžiamas mygtukas „Apskaičiuoti“ ir į atskirą lentelę išvedamas atskirų dėmių skaičius, didžiausios dėmės dydis bei jos bet kurio taško eilutės ir stulpelio numeris.</w:t>
      </w:r>
    </w:p>
    <w:p w14:paraId="1E44167E" w14:textId="77777777" w:rsidR="0052151B" w:rsidRDefault="0052151B" w:rsidP="0052151B"/>
    <w:p w14:paraId="351F9845" w14:textId="77777777" w:rsidR="0052151B" w:rsidRPr="0052151B" w:rsidRDefault="0052151B" w:rsidP="0052151B"/>
    <w:p w14:paraId="18216742" w14:textId="77777777" w:rsidR="002D42DF" w:rsidRDefault="002D42DF">
      <w:pPr>
        <w:spacing w:after="0" w:line="240" w:lineRule="auto"/>
        <w:ind w:firstLine="0"/>
        <w:jc w:val="left"/>
        <w:rPr>
          <w:rFonts w:ascii="Arial" w:hAnsi="Arial"/>
          <w:b/>
          <w:bCs/>
          <w:iCs/>
          <w:szCs w:val="28"/>
        </w:rPr>
      </w:pPr>
      <w:r>
        <w:br w:type="page"/>
      </w:r>
    </w:p>
    <w:p w14:paraId="548320CC" w14:textId="77777777" w:rsidR="00844988" w:rsidRPr="00844988" w:rsidRDefault="00844988" w:rsidP="00F16C66">
      <w:pPr>
        <w:pStyle w:val="Heading2"/>
      </w:pPr>
      <w:bookmarkStart w:id="10" w:name="_Toc34213253"/>
      <w:r w:rsidRPr="00844988">
        <w:lastRenderedPageBreak/>
        <w:t>Programos tekstas</w:t>
      </w:r>
      <w:bookmarkEnd w:id="10"/>
    </w:p>
    <w:p w14:paraId="458E196F" w14:textId="77777777" w:rsidR="00A312CD" w:rsidRPr="00A312CD" w:rsidRDefault="00A312CD" w:rsidP="00FD05BD">
      <w:pPr>
        <w:pStyle w:val="Programostekstas"/>
        <w:rPr>
          <w:rFonts w:cs="Courier New"/>
          <w:b/>
          <w:bCs/>
          <w:sz w:val="18"/>
          <w:szCs w:val="18"/>
          <w:u w:val="single"/>
        </w:rPr>
      </w:pPr>
      <w:proofErr w:type="spellStart"/>
      <w:r w:rsidRPr="00A312CD">
        <w:rPr>
          <w:rFonts w:cs="Courier New"/>
          <w:b/>
          <w:bCs/>
          <w:sz w:val="18"/>
          <w:szCs w:val="18"/>
          <w:u w:val="single"/>
        </w:rPr>
        <w:t>Container.cs</w:t>
      </w:r>
      <w:proofErr w:type="spellEnd"/>
    </w:p>
    <w:p w14:paraId="30FC469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592CE77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AB9C86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44A0C6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7C9D3D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4D0701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L1</w:t>
      </w:r>
    </w:p>
    <w:p w14:paraId="3B69EB4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9745F2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073633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holds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"</w:t>
      </w:r>
    </w:p>
    <w:p w14:paraId="55B2EF9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C9EDBF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Container</w:t>
      </w:r>
      <w:proofErr w:type="spellEnd"/>
    </w:p>
    <w:p w14:paraId="056A21C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9D760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know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at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specifc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5AC4C12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[22, 72];</w:t>
      </w:r>
    </w:p>
    <w:p w14:paraId="4931F4B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know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</w:p>
    <w:p w14:paraId="1C86EA2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know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limits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</w:p>
    <w:p w14:paraId="7ED0A3F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used_Array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[22, 72];</w:t>
      </w:r>
    </w:p>
    <w:p w14:paraId="252E37F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</w:p>
    <w:p w14:paraId="7926738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</w:p>
    <w:p w14:paraId="532A9F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2CC78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m)</w:t>
      </w:r>
    </w:p>
    <w:p w14:paraId="41F029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57576C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n;</w:t>
      </w:r>
    </w:p>
    <w:p w14:paraId="7659C71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m;</w:t>
      </w:r>
    </w:p>
    <w:p w14:paraId="6D37BCA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E4D6A4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SetAllBlank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4AF1DE6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SetAllFalse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3BEE2E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B833B1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47F7B1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9A1D3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Makes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starting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</w:p>
    <w:p w14:paraId="7040C31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F8A4AD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SetAllBlank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</w:t>
      </w:r>
    </w:p>
    <w:p w14:paraId="7766C89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D2A2DA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22; i++)</w:t>
      </w:r>
    </w:p>
    <w:p w14:paraId="1625858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3880788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0; j &lt; 72; j++)</w:t>
      </w:r>
    </w:p>
    <w:p w14:paraId="339D209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     </w:t>
      </w:r>
    </w:p>
    <w:p w14:paraId="2DF7641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(i == 0 &amp;&amp; j == 0)</w:t>
      </w:r>
    </w:p>
    <w:p w14:paraId="06C7CB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39D6E51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[i, j]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41F52F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0BD81C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12878C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Infomration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line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rows</w:t>
      </w:r>
      <w:proofErr w:type="spellEnd"/>
    </w:p>
    <w:p w14:paraId="48AF0B3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0 &amp;&amp; j != 0)</w:t>
      </w:r>
    </w:p>
    <w:p w14:paraId="7E4E266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17242D1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(j);</w:t>
      </w:r>
    </w:p>
    <w:p w14:paraId="61E18B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4A4A79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BF3EA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Infomration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line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columns</w:t>
      </w:r>
      <w:proofErr w:type="spellEnd"/>
    </w:p>
    <w:p w14:paraId="52D44A5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!= 0 &amp;&amp; j == 0)</w:t>
      </w:r>
    </w:p>
    <w:p w14:paraId="3535B19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7EBE07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(i);</w:t>
      </w:r>
    </w:p>
    <w:p w14:paraId="5F0E84C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B07A5F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7619D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"."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70CA40A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(i != 0 &amp;&amp; j != 0)</w:t>
      </w:r>
    </w:p>
    <w:p w14:paraId="1A1ED76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C396B3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[i, j]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1D2378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68A9122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39295EE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32A480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081A811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BD7714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3218F6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Sets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blank -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"</w:t>
      </w:r>
    </w:p>
    <w:p w14:paraId="0987D65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B3577C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SetAllFalse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</w:t>
      </w:r>
    </w:p>
    <w:p w14:paraId="0D4005E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C2F19C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1; i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</w:t>
      </w:r>
    </w:p>
    <w:p w14:paraId="65FCBD3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BF48DD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1; j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j++)</w:t>
      </w:r>
    </w:p>
    <w:p w14:paraId="5FF1A82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54CBB09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.used_Array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[i, 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5433A7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F26F9B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546BF7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62B235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FF7EA3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4E22F5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element</w:t>
      </w:r>
      <w:proofErr w:type="spellEnd"/>
    </w:p>
    <w:p w14:paraId="443F800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531ED7A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143A5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B36501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DABF93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Get_Point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y)</w:t>
      </w:r>
    </w:p>
    <w:p w14:paraId="7985ACD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44B4E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[x, y];</w:t>
      </w:r>
    </w:p>
    <w:p w14:paraId="1EDD0B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0BA0E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2864A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6AA575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2FE5D4C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F20181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D49806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7D0AD6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B9990D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Get_Bool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y)</w:t>
      </w:r>
    </w:p>
    <w:p w14:paraId="6D56D0D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69693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.used_Array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[x, y];</w:t>
      </w:r>
    </w:p>
    <w:p w14:paraId="49994C3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90DA1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EC91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089C7F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Sets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60C9CC3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8AC20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E5E92B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D2F514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B4E89C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F0887D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54FEFD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.point_Array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[x, y]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6B0CF8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815CE9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7A2AC2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6B32A5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Sets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026BFAB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037EE1C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5A957B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C968A3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64252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696C7A1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95B4E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.used_Array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[x, y]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74AD4B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CD0656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CEE05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880F46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rows</w:t>
      </w:r>
      <w:proofErr w:type="spellEnd"/>
    </w:p>
    <w:p w14:paraId="262CA68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9FD48B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4DC16E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</w:t>
      </w:r>
    </w:p>
    <w:p w14:paraId="2A67AE7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9D633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EF55B6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C141E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2095A6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BDE49C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columns</w:t>
      </w:r>
      <w:proofErr w:type="spellEnd"/>
    </w:p>
    <w:p w14:paraId="19C15D1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A1E0B4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5DA2C82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</w:t>
      </w:r>
    </w:p>
    <w:p w14:paraId="48E47C1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788F7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C24824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FA7950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1C3B4BDE" w14:textId="2D6A7E80" w:rsidR="00A312CD" w:rsidRDefault="00801038" w:rsidP="00801038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983CD96" w14:textId="77777777" w:rsidR="00801038" w:rsidRPr="00A312CD" w:rsidRDefault="00801038" w:rsidP="00801038">
      <w:pPr>
        <w:pStyle w:val="Programostekstas"/>
        <w:rPr>
          <w:rFonts w:cs="Courier New"/>
          <w:color w:val="000000"/>
          <w:sz w:val="18"/>
          <w:szCs w:val="18"/>
          <w:lang w:eastAsia="lt-LT"/>
        </w:rPr>
      </w:pPr>
    </w:p>
    <w:p w14:paraId="29DA34BA" w14:textId="77777777" w:rsidR="00A312CD" w:rsidRPr="00A312CD" w:rsidRDefault="002D42DF" w:rsidP="00A312CD">
      <w:pPr>
        <w:pStyle w:val="Programostekstas"/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</w:pPr>
      <w:proofErr w:type="spellStart"/>
      <w:r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  <w:t>In</w:t>
      </w:r>
      <w:r w:rsidR="00A312CD" w:rsidRPr="00A312CD"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  <w:t>Out.cs</w:t>
      </w:r>
      <w:proofErr w:type="spellEnd"/>
    </w:p>
    <w:p w14:paraId="6E957E0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810981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A7005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4C4278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42D226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8EE59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0B004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5416EB5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E4EC43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L1</w:t>
      </w:r>
    </w:p>
    <w:p w14:paraId="7EC95AF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DB4E89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InOut</w:t>
      </w:r>
      <w:proofErr w:type="spellEnd"/>
    </w:p>
    <w:p w14:paraId="704CB2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95BDB0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</w:p>
    <w:p w14:paraId="63EDCF5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53820D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551731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</w:p>
    <w:p w14:paraId="60B9D5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5434480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B70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5C6C88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082EE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2FCF6F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</w:p>
    <w:p w14:paraId="7D9A41E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1DF50A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0F24E0F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ExportStartingData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4D7519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6159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68A71F5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E69259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"N(Eilučių skaičius) 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());</w:t>
      </w:r>
    </w:p>
    <w:p w14:paraId="52D3F0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Stuleplių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skaičius) 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());</w:t>
      </w:r>
    </w:p>
    <w:p w14:paraId="27BAF55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62D47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"Sugeneruota lentelė:"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7E76A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A99F9A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i++)</w:t>
      </w:r>
    </w:p>
    <w:p w14:paraId="700C06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8677C2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 * 5 + 6));</w:t>
      </w:r>
    </w:p>
    <w:p w14:paraId="55137F9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813D63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C0E0BE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EC0D9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j++)</w:t>
      </w:r>
    </w:p>
    <w:p w14:paraId="77D21DD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52CEAB1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line +=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D86C5B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line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"{0,2}"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(i, j));</w:t>
      </w:r>
    </w:p>
    <w:p w14:paraId="165B929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line +=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 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2144D0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FDCD8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66B364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(line);</w:t>
      </w:r>
    </w:p>
    <w:p w14:paraId="5A0DA15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7F3BA9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49CB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 * 5 + 6));</w:t>
      </w:r>
    </w:p>
    <w:p w14:paraId="76110AD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6DA11C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File.WriteAllLines</w:t>
      </w:r>
      <w:proofErr w:type="spellEnd"/>
    </w:p>
    <w:p w14:paraId="76E7FAB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(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@"C:\Users\arntam1\Desktop\arntam1\02-20\L1(1)\L1\L1\App_Data\StartingData.txt"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14:paraId="3C8B3ED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4F7773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4A5EF3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D6260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7EDF9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453C0D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Exports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results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</w:p>
    <w:p w14:paraId="4C1B2D3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9A34B4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total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88D00D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46654E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4D50EF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CAC182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ExportResult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126BA9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5D16F2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EA1F06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5907E6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"Dėmių skaičius: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34F01B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"Didžiausia dėmė: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902063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"Eilutė: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DB5A7C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"Stulpelis: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CF151E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107E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File.WriteAllLines</w:t>
      </w:r>
      <w:proofErr w:type="spellEnd"/>
    </w:p>
    <w:p w14:paraId="53FA01A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(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@"C:\Users\arntam1\Desktop\arntam1\02-20\L1(1)\L1\L1\App_Data\Result.txt"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14:paraId="391EA6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7DA2CB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7F177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57EF3A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4C10E0A" w14:textId="32570958" w:rsidR="00A312CD" w:rsidRPr="00A312CD" w:rsidRDefault="00801038" w:rsidP="00801038">
      <w:pPr>
        <w:pStyle w:val="Programostekstas"/>
        <w:rPr>
          <w:rFonts w:cs="Courier New"/>
          <w:color w:val="000000"/>
          <w:sz w:val="18"/>
          <w:szCs w:val="18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5D447FE1" w14:textId="77777777" w:rsidR="00A53235" w:rsidRDefault="00A53235">
      <w:pPr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00"/>
          <w:sz w:val="18"/>
          <w:szCs w:val="18"/>
          <w:u w:val="single"/>
          <w:lang w:eastAsia="lt-LT"/>
        </w:rPr>
      </w:pPr>
    </w:p>
    <w:p w14:paraId="27EACA4F" w14:textId="77777777" w:rsidR="00A312CD" w:rsidRPr="00A312CD" w:rsidRDefault="00A312CD" w:rsidP="00A312CD">
      <w:pPr>
        <w:pStyle w:val="Programostekstas"/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</w:pPr>
      <w:proofErr w:type="spellStart"/>
      <w:r w:rsidRPr="00A312CD"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  <w:t>TaskUtils.cs</w:t>
      </w:r>
      <w:proofErr w:type="spellEnd"/>
    </w:p>
    <w:p w14:paraId="2A219B0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644899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E5E8AD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C00598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477759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5E6409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D4910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7077C6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System.Drawing.Imaging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53BBF8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030590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L1</w:t>
      </w:r>
    </w:p>
    <w:p w14:paraId="39D4C62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2C280C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  <w:proofErr w:type="spellEnd"/>
    </w:p>
    <w:p w14:paraId="6AD2945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2B912C0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</w:p>
    <w:p w14:paraId="7B53471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4DAED7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DD4930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</w:p>
    <w:p w14:paraId="7F1907C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E4C12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76B647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DFA221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FAA5A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DB27EB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Transfers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</w:p>
    <w:p w14:paraId="53B50EF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40C390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3F4A1D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AF1052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2B5F79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8C1C5F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i++)</w:t>
      </w:r>
    </w:p>
    <w:p w14:paraId="0CD3F17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39E240B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AddRow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D8621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33841D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20425FA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5D14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</w:p>
    <w:p w14:paraId="66E5099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AddRow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BACB81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C1F684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4BF14E4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354E0C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i++)</w:t>
      </w:r>
    </w:p>
    <w:p w14:paraId="6A3EC8E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5ADB3F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AddCell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i));</w:t>
      </w:r>
    </w:p>
    <w:p w14:paraId="73DCD84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A60F5D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C3931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DEFBC4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1174D5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5FF7A2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4FEA2D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cell</w:t>
      </w:r>
      <w:proofErr w:type="spellEnd"/>
    </w:p>
    <w:p w14:paraId="57BA803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28D614A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7E30D8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C89E89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1AD34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1CC453E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AddCell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32D324A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930DCF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129933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A563AE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cell.Text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));</w:t>
      </w:r>
    </w:p>
    <w:p w14:paraId="791DAD9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9A651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cells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Black</w:t>
      </w:r>
      <w:proofErr w:type="spellEnd"/>
    </w:p>
    <w:p w14:paraId="7825AD6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cell.Text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"*"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87B08A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30839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cell.BackColor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D8172A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A183CB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EDE5DB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3BD635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39997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64CD33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C4E96D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until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third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</w:p>
    <w:p w14:paraId="1DFE0EC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68A8D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C6884C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GenerateRandomDots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0BA829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317D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6B9748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paintedCount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25C5E6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341F915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paintedCount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()) * </w:t>
      </w:r>
    </w:p>
    <w:p w14:paraId="3A17EA9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()))/3)</w:t>
      </w:r>
    </w:p>
    <w:p w14:paraId="428F3B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BEABAD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 + 1);</w:t>
      </w:r>
    </w:p>
    <w:p w14:paraId="470F01C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 + 1);</w:t>
      </w:r>
    </w:p>
    <w:p w14:paraId="25C32AA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B48CEF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"*"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4339BD3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91BCF4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"*"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5AEAAAE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7AB6C4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paintedCount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++;</w:t>
      </w:r>
    </w:p>
    <w:p w14:paraId="066501F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C09EA8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37615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4128AE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668CC4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D72083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results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</w:p>
    <w:p w14:paraId="1AB26EA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A4B4DD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5F5F6C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08097A6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EA88A4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52CE3BC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CD84E1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ResultTable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2138611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AF13A3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3535D2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</w:p>
    <w:p w14:paraId="1029366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1817C3D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2C1B79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count1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3CAD38E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count1.Text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"Dėmių skaičius"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C6CEB5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tableRow1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98CE78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tableRow1.Cells.Add(count1);</w:t>
      </w:r>
    </w:p>
    <w:p w14:paraId="0D9C1DF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tableRow1.Cells.Add(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936250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(tableRow1);</w:t>
      </w:r>
    </w:p>
    <w:p w14:paraId="6D3691D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86F12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</w:p>
    <w:p w14:paraId="10DF2B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C8869C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biggest.Text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84E46D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biggest1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6DFF85C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biggest1.Text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"Didžiausia dėmė"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EBB486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tableRow2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71D58B0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tableRow2.Cells.Add(biggest1);</w:t>
      </w:r>
    </w:p>
    <w:p w14:paraId="2843963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tableRow2.Cells.Add(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3E75E0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(tableRow2);</w:t>
      </w:r>
    </w:p>
    <w:p w14:paraId="1E0F116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31B749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</w:p>
    <w:p w14:paraId="0F55567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7E4071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1F1366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row1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7DC1E67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row1.Text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"Eilutė"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2B3282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tableRow3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7E18B14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tableRow3.Cells.Add(row1);</w:t>
      </w:r>
    </w:p>
    <w:p w14:paraId="145662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tableRow3.Cells.Add(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510E148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(tableRow3);</w:t>
      </w:r>
    </w:p>
    <w:p w14:paraId="2436703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7A9F8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</w:p>
    <w:p w14:paraId="1647D45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CA8F71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591B70F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column1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0CC97E2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column1.Text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"Stulpelis"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8F8C65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tableRow4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6ADE490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tableRow4.Cells.Add(column1);</w:t>
      </w:r>
    </w:p>
    <w:p w14:paraId="6CA485A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tableRow4.Cells.Add(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EA9530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(tableRow4);</w:t>
      </w:r>
    </w:p>
    <w:p w14:paraId="40E3264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3F8F6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6D9C6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52157B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Calculates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</w:p>
    <w:p w14:paraId="1D3848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</w:p>
    <w:p w14:paraId="133EED0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0186D0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41A871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8BC90E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511011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864524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BB670F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CalculateResult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5117E25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C53B35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215161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DFD03E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3E8BEB2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C8BAB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67AEE06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container.GetRowCount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i++)</w:t>
      </w:r>
    </w:p>
    <w:p w14:paraId="3AE2DF6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CA137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 j++)</w:t>
      </w:r>
    </w:p>
    <w:p w14:paraId="3FC9D63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{</w:t>
      </w:r>
    </w:p>
    <w:p w14:paraId="3D2D17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</w:p>
    <w:p w14:paraId="05F09F8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(i, j)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B24092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30800F9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++;</w:t>
      </w:r>
    </w:p>
    <w:p w14:paraId="3BE2AF0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1;</w:t>
      </w:r>
    </w:p>
    <w:p w14:paraId="0262837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59CB0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already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</w:p>
    <w:p w14:paraId="47CF069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(i, j,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C3BC18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Checks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connects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</w:p>
    <w:p w14:paraId="4B7CB54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CheckNearPoints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i, j);</w:t>
      </w:r>
    </w:p>
    <w:p w14:paraId="0A445A0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B3DF56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Checks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whether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currect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yet</w:t>
      </w:r>
      <w:proofErr w:type="spellEnd"/>
    </w:p>
    <w:p w14:paraId="12FCB28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35AE3B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{</w:t>
      </w:r>
    </w:p>
    <w:p w14:paraId="50DE3C5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i;</w:t>
      </w:r>
    </w:p>
    <w:p w14:paraId="78BEC30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j;</w:t>
      </w:r>
    </w:p>
    <w:p w14:paraId="494CDE6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4FDD13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}</w:t>
      </w:r>
    </w:p>
    <w:p w14:paraId="3851029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16DDA7F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0805B6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740827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0DA2AE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ADD78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4326BE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Checks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9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coordinates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</w:p>
    <w:p w14:paraId="4D623B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C8551D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31A08D4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77599CA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x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43DBE97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14:paraId="6699686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CheckNearPoints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y)</w:t>
      </w:r>
    </w:p>
    <w:p w14:paraId="26472B4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35355C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(x-1)(x)(x+1)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coordinates</w:t>
      </w:r>
      <w:proofErr w:type="spellEnd"/>
    </w:p>
    <w:p w14:paraId="7F0E5BC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- 1; i &lt;= 1; i++)</w:t>
      </w:r>
    </w:p>
    <w:p w14:paraId="64E2D83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D8EE0B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(y-1)(y)(y+1)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coordinates</w:t>
      </w:r>
      <w:proofErr w:type="spellEnd"/>
    </w:p>
    <w:p w14:paraId="1D4EF7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-1; j &lt;= 1; j++)</w:t>
      </w:r>
    </w:p>
    <w:p w14:paraId="797A375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0A96A1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Checks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wheteher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</w:p>
    <w:p w14:paraId="5E57761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container.Get_Bool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(x + i, y + j)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C59BDE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79D7ECB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++;</w:t>
      </w:r>
    </w:p>
    <w:p w14:paraId="6BA0E41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container.Set_Bool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(x + i, y + j,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65C699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Checks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</w:p>
    <w:p w14:paraId="724B376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CheckNearPoints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x + i, y + j);</w:t>
      </w:r>
    </w:p>
    <w:p w14:paraId="4A98F55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690991F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F320F9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E8C0F2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E2E576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2CA3CAF3" w14:textId="2FFD6D64" w:rsidR="00A312CD" w:rsidRDefault="00801038" w:rsidP="00801038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285A6DD2" w14:textId="77777777" w:rsidR="00801038" w:rsidRPr="00A312CD" w:rsidRDefault="00801038" w:rsidP="00801038">
      <w:pPr>
        <w:pStyle w:val="Programostekstas"/>
        <w:rPr>
          <w:rFonts w:cs="Courier New"/>
          <w:color w:val="000000"/>
          <w:sz w:val="18"/>
          <w:szCs w:val="18"/>
          <w:lang w:eastAsia="lt-LT"/>
        </w:rPr>
      </w:pPr>
    </w:p>
    <w:p w14:paraId="22AD994E" w14:textId="77777777" w:rsidR="00A312CD" w:rsidRPr="00A312CD" w:rsidRDefault="00A312CD" w:rsidP="00A312CD">
      <w:pPr>
        <w:pStyle w:val="Programostekstas"/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</w:pPr>
      <w:proofErr w:type="spellStart"/>
      <w:r w:rsidRPr="00A312CD">
        <w:rPr>
          <w:rFonts w:cs="Courier New"/>
          <w:b/>
          <w:bCs/>
          <w:color w:val="000000"/>
          <w:sz w:val="18"/>
          <w:szCs w:val="18"/>
          <w:u w:val="single"/>
          <w:lang w:eastAsia="lt-LT"/>
        </w:rPr>
        <w:t>Forma.aspx.cs</w:t>
      </w:r>
      <w:proofErr w:type="spellEnd"/>
    </w:p>
    <w:p w14:paraId="6A73DDB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A0CE57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CB93A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BEBE83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437BC6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943870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E9FAF3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11E07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L1</w:t>
      </w:r>
    </w:p>
    <w:p w14:paraId="6BDD2F7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F71BF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Forma</w:t>
      </w:r>
    </w:p>
    <w:p w14:paraId="69C93CB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82B384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</w:p>
    <w:p w14:paraId="5D1C03E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6CE2FD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F0D7E0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</w:p>
    <w:p w14:paraId="43A7C9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2A4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5A2C04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FB847E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AC35F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</w:p>
    <w:p w14:paraId="789F7A6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928BA2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7A757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</w:p>
    <w:p w14:paraId="56F8FD0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9106C4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616E57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76DE1D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D7EE12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InOut</w:t>
      </w:r>
      <w:proofErr w:type="spellEnd"/>
    </w:p>
    <w:p w14:paraId="0791924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6A49AD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D5BC3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</w:p>
    <w:p w14:paraId="59A18E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5ED30C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77495B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EA03E0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78ADB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e)</w:t>
      </w:r>
    </w:p>
    <w:p w14:paraId="74AD4C9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75F905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831845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EAFE2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C8DD54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Label6.Visible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83CA7D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9FEC34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D96909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435351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841829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3C14F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generating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</w:p>
    <w:p w14:paraId="3FFD9C2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e)</w:t>
      </w:r>
    </w:p>
    <w:p w14:paraId="7F5C5C3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54A478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Takes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starting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</w:t>
      </w:r>
      <w:proofErr w:type="spellEnd"/>
    </w:p>
    <w:p w14:paraId="5DA5E93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(Convert.ToInt16(TextBox1.Text),</w:t>
      </w:r>
    </w:p>
    <w:p w14:paraId="40F0DC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Convert.ToInt16(TextBox2.Text));</w:t>
      </w:r>
    </w:p>
    <w:p w14:paraId="73487F4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F46CF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starting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</w:p>
    <w:p w14:paraId="1A93817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27DAD13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obj.ContainerToTable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Table1);</w:t>
      </w:r>
    </w:p>
    <w:p w14:paraId="109988D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239A1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9DB331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944690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07EF43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Label6.Visible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16A8E7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E8011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27F6A8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D25E72E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227D0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generating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</w:p>
    <w:p w14:paraId="0023E4B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e)</w:t>
      </w:r>
    </w:p>
    <w:p w14:paraId="7C0A128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975B1E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Table1.Rows.Clear();</w:t>
      </w:r>
    </w:p>
    <w:p w14:paraId="2336FE7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CC749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];</w:t>
      </w:r>
    </w:p>
    <w:p w14:paraId="31A0C30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65DF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023CC93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Generates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</w:p>
    <w:p w14:paraId="70FFD2A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obj.GenerateRandomDots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140B60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</w:p>
    <w:p w14:paraId="4A92CF1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obj.ContainerToTable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Table1);</w:t>
      </w:r>
    </w:p>
    <w:p w14:paraId="7D1F0B2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AFADB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4B69C9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CA15D5D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58787D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B72E86B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4B3C6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B58BB5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617F1D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calculating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biggest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spot</w:t>
      </w:r>
      <w:proofErr w:type="spellEnd"/>
    </w:p>
    <w:p w14:paraId="3FA59AE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e)</w:t>
      </w:r>
    </w:p>
    <w:p w14:paraId="4F34429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2EAACC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];</w:t>
      </w:r>
    </w:p>
    <w:p w14:paraId="1FF37B6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AD1025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53B61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697DA58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14446B6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1FD9718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0;</w:t>
      </w:r>
    </w:p>
    <w:p w14:paraId="73E57F2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4C6BC3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Calculates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results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Web</w:t>
      </w:r>
      <w:proofErr w:type="spellEnd"/>
    </w:p>
    <w:p w14:paraId="7CCEFB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obj.CalculateResult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14:paraId="2B8A615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6C4B6A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obj.ResultTable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Table2);</w:t>
      </w:r>
    </w:p>
    <w:p w14:paraId="739FBDB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obj.ContainerToTable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Table1);</w:t>
      </w:r>
    </w:p>
    <w:p w14:paraId="523D22E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E714F5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Label6.Visible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BFD786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600B8F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C3F83A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D169A8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732A4C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Exports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information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files</w:t>
      </w:r>
      <w:proofErr w:type="spellEnd"/>
    </w:p>
    <w:p w14:paraId="1CE92737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InOut.ExportStartingData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921B2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InOut.ExportResult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spotBiggest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spotColumn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B29A85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82D3D9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A0DE7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erasing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painted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</w:p>
    <w:p w14:paraId="18824FF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e)</w:t>
      </w:r>
    </w:p>
    <w:p w14:paraId="5A41C7E9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9F1D0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Table1.Rows.Clear();</w:t>
      </w:r>
    </w:p>
    <w:p w14:paraId="7B2A224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A731F7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];</w:t>
      </w:r>
    </w:p>
    <w:p w14:paraId="4D8A1DDF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container.SetAllBlank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46A8DC7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container.SetAllFalse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571E7CA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7A0C7B8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14:paraId="7E1AA865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obj.ContainerToTable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Table1);</w:t>
      </w:r>
    </w:p>
    <w:p w14:paraId="5FBB20A0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8DF96BC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4A66066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Button5.Enabled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DCCE21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809D582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Table1.Visible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C50B791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F9EF944" w14:textId="77777777" w:rsidR="00801038" w:rsidRDefault="00801038" w:rsidP="008010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D0EBAC3" w14:textId="425438DF" w:rsidR="00844988" w:rsidRDefault="00801038" w:rsidP="00801038">
      <w:pPr>
        <w:pStyle w:val="Programostekstas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416A2FF" w14:textId="77777777" w:rsidR="00801038" w:rsidRPr="00A312CD" w:rsidRDefault="00801038" w:rsidP="00801038">
      <w:pPr>
        <w:pStyle w:val="Programostekstas"/>
        <w:rPr>
          <w:rFonts w:cs="Courier New"/>
          <w:sz w:val="18"/>
          <w:szCs w:val="18"/>
        </w:rPr>
      </w:pPr>
    </w:p>
    <w:p w14:paraId="491FB29E" w14:textId="77777777" w:rsidR="00A312CD" w:rsidRPr="00A312CD" w:rsidRDefault="00A312CD" w:rsidP="00531F74">
      <w:pPr>
        <w:pStyle w:val="Programostekstas"/>
        <w:rPr>
          <w:rFonts w:cs="Courier New"/>
          <w:b/>
          <w:bCs/>
          <w:sz w:val="18"/>
          <w:szCs w:val="18"/>
          <w:u w:val="single"/>
        </w:rPr>
      </w:pPr>
      <w:r w:rsidRPr="00A312CD">
        <w:rPr>
          <w:rFonts w:cs="Courier New"/>
          <w:b/>
          <w:bCs/>
          <w:sz w:val="18"/>
          <w:szCs w:val="18"/>
          <w:u w:val="single"/>
        </w:rPr>
        <w:t>Forma.aspx</w:t>
      </w:r>
    </w:p>
    <w:p w14:paraId="601420D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highlight w:val="yellow"/>
          <w:lang w:eastAsia="lt-LT"/>
        </w:rPr>
        <w:t>&lt;%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@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Page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Language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="C#"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AutoEventWireup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true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7F3C3F2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CodeBehind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Forma.aspx.cs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Inherits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="L1.Forma"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00"/>
          <w:sz w:val="18"/>
          <w:szCs w:val="18"/>
          <w:highlight w:val="yellow"/>
          <w:lang w:eastAsia="lt-LT"/>
        </w:rPr>
        <w:t>%&gt;</w:t>
      </w:r>
    </w:p>
    <w:p w14:paraId="454FA8B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1C083D8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&lt;!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DOCTYPE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html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032D8E6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05BDEDC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html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xmlns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="http://www.w3.org/1999/xhtml"&gt;</w:t>
      </w:r>
    </w:p>
    <w:p w14:paraId="6256A5C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head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</w:p>
    <w:p w14:paraId="3122E1F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title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title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2244402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style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type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css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</w:p>
    <w:p w14:paraId="2F5E46E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#form1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4ED2D5D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lastRenderedPageBreak/>
        <w:t xml:space="preserve">        {</w:t>
      </w:r>
    </w:p>
    <w:p w14:paraId="0963B09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text-align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: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center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14:paraId="50797B5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}</w:t>
      </w:r>
    </w:p>
    <w:p w14:paraId="5F7EDD6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210095D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table</w:t>
      </w:r>
      <w:proofErr w:type="spellEnd"/>
    </w:p>
    <w:p w14:paraId="2E81B97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{   </w:t>
      </w:r>
    </w:p>
    <w:p w14:paraId="41B3F77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table-layout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: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fixed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14:paraId="3028B0A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: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100%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14:paraId="240CA64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background-color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: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#ed8c2c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14:paraId="14545F9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}</w:t>
      </w:r>
    </w:p>
    <w:p w14:paraId="03E4F81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020EF72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body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132B863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{</w:t>
      </w:r>
    </w:p>
    <w:p w14:paraId="07C945B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background-color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: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#f3b272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;</w:t>
      </w:r>
    </w:p>
    <w:p w14:paraId="4F84B53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}</w:t>
      </w:r>
    </w:p>
    <w:p w14:paraId="3128746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7806EF4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3D158E4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</w:p>
    <w:p w14:paraId="7EFFB81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head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33455D9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body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07231AA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form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="form1"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aria-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orientation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horizontal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</w:p>
    <w:p w14:paraId="68C355F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="Label1"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Bold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False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28C6770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Mistral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="100pt"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="Dėmė"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60D1BA4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="#C46A11"&gt;&lt;/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68E5565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412D57A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0388E05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35140DD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="Label3"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5D6340C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="Įveskite eilučių(N) bei stulpelių(M) skaičių:"</w:t>
      </w:r>
    </w:p>
    <w:p w14:paraId="43B8E61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Bold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True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275ED08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7B718C6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ValidationSummary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="ValidationSummary1"</w:t>
      </w:r>
    </w:p>
    <w:p w14:paraId="4E2507D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7DAA9FA3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15BB3CE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4B1D551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3F56635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702EEB5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5307021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4EE7B02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295E924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="Label4"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2C1F79A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="20pt"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="N(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Max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- 20) : "</w:t>
      </w:r>
    </w:p>
    <w:p w14:paraId="4E8AC1C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3C39AFE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TextBox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0C1E60B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="30px"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OnTextChanged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="TextBox1_TextChanged"</w:t>
      </w:r>
    </w:p>
    <w:p w14:paraId="047091D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="60px"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6D96A9C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TextBox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47FC59F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RequiredFieldValidator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="RequiredFieldValidator1"</w:t>
      </w:r>
    </w:p>
    <w:p w14:paraId="3714196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ControlToValidate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191F082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ErrorMessage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="Būtina įvesti eilučių kiekį !"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5689103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*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RequiredFieldValidator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6341045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RangeValidator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="RangeValidator1"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504FA9E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ControlToValidate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ErrorMessage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="Netinkamas eilučių skaičius!"</w:t>
      </w:r>
    </w:p>
    <w:p w14:paraId="1B362D9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MaximumValue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="20"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MinimumValue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0880649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Type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Integer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None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40A06B3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RangeValidator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653E262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1C4B563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1137CCA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24B31DD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068CFF5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6A2CDA4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55BF245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;&amp;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nbsp</w:t>
      </w:r>
      <w:proofErr w:type="spellEnd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;</w:t>
      </w:r>
    </w:p>
    <w:p w14:paraId="20E3220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="Label5"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="20pt"</w:t>
      </w:r>
    </w:p>
    <w:p w14:paraId="449D7EB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="M(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Max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- 70) : 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691355A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TextBox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="TextBox2"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="30px"</w:t>
      </w:r>
    </w:p>
    <w:p w14:paraId="25CA98D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="60px"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6856B63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61993FB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TextBox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4F2DF9E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RequiredFieldValidator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="RequiredFieldValidator2"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31D87253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ControlToValidate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="TextBox2"</w:t>
      </w:r>
    </w:p>
    <w:p w14:paraId="57A6B37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ErrorMessage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="Būtina įvesti stulpelių kiekį !"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313FC9D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>*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RequiredFieldValidator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772F801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lastRenderedPageBreak/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RangeValidator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="RangeValidator2"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7450FE2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ControlToValidate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="TextBox2"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62328F8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ErrorMessage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="Netinkamas stulpelių skaičius!"</w:t>
      </w:r>
    </w:p>
    <w:p w14:paraId="48BA2AC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ForeColor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MaximumValue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="70"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MinimumValue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="1"</w:t>
      </w:r>
    </w:p>
    <w:p w14:paraId="290704B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Type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Integer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RangeValidator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0D4D52E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6A71262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11D18AA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Button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="50px"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2EC0CC0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OnClick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="Button1_Click"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="Generuoti lauką"</w:t>
      </w:r>
    </w:p>
    <w:p w14:paraId="356044E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="300px"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4940C86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555614B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62660B9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7FD6BE5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Button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6C5236A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="50px"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="Uždėti dėmes"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="150px"</w:t>
      </w:r>
    </w:p>
    <w:p w14:paraId="29076D2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OnClick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="Button3_Click"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1CF230F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124DC42F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Button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="Button5"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4C6BFEF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OnClick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="Button5_Click"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="Valyti dėmės"</w:t>
      </w:r>
    </w:p>
    <w:p w14:paraId="6622076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="50px"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4283C06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537A2203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0F77B61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7E90700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Button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="Button4"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="50px"</w:t>
      </w:r>
    </w:p>
    <w:p w14:paraId="0625E1A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="Apskaičiuoti"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="300px"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OnClick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="Button4_Click"</w:t>
      </w:r>
    </w:p>
    <w:p w14:paraId="764EB74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BackColor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="#ED8C2C"</w:t>
      </w:r>
    </w:p>
    <w:p w14:paraId="44DA2969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="#FF9933"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Size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="15pt"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00737C7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697B64A1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3DD06E8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002DD20C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Table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="Table1"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78DFBA0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Solid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GridLines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Both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39F063B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="16px"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margin-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left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: 301px;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text-align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: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center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;"</w:t>
      </w:r>
    </w:p>
    <w:p w14:paraId="562DCB6D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="1303px"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HorizontalAlign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Center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35E2090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</w:p>
    <w:p w14:paraId="3B818273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Table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727649FE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3F019BC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="Label6"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Bold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True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3BC1B034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="REZULTATAI"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Label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10919A5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3CDB31E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4016688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Table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ID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="Table2"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runat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server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BorderColor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Black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</w:p>
    <w:p w14:paraId="36B3BA7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Solid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BorderWidth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="1px"</w:t>
      </w:r>
    </w:p>
    <w:p w14:paraId="2805110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GridLines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Both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Height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="16px"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656B941B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style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margin-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left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: 702px;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text-align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: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center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;"</w:t>
      </w:r>
    </w:p>
    <w:p w14:paraId="6B1DCA17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Width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="500px"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HorizontalAlign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Center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</w:t>
      </w: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</w:p>
    <w:p w14:paraId="70DEBEFA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    </w:t>
      </w:r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Font-</w:t>
      </w:r>
      <w:proofErr w:type="spellStart"/>
      <w:r w:rsidRPr="00A312CD">
        <w:rPr>
          <w:rFonts w:ascii="Courier New" w:hAnsi="Courier New" w:cs="Courier New"/>
          <w:color w:val="FF0000"/>
          <w:sz w:val="18"/>
          <w:szCs w:val="18"/>
          <w:lang w:eastAsia="lt-LT"/>
        </w:rPr>
        <w:t>Names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="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Malgun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Gothic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 xml:space="preserve"> </w:t>
      </w:r>
      <w:proofErr w:type="spellStart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Semilight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"&gt;</w:t>
      </w:r>
    </w:p>
    <w:p w14:paraId="2C5168F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asp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:</w:t>
      </w:r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Table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4A33C396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3EE329C2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2BC5D045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br</w:t>
      </w:r>
      <w:proofErr w:type="spellEnd"/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/&gt;</w:t>
      </w:r>
    </w:p>
    <w:p w14:paraId="5ED3A3E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00"/>
          <w:sz w:val="18"/>
          <w:szCs w:val="18"/>
          <w:lang w:eastAsia="lt-LT"/>
        </w:rPr>
        <w:t xml:space="preserve">    </w:t>
      </w: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form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7843E800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body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60283758" w14:textId="77777777" w:rsidR="00A312CD" w:rsidRPr="00A312CD" w:rsidRDefault="00A312CD" w:rsidP="00A312C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lt-LT"/>
        </w:rPr>
      </w:pPr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&lt;/</w:t>
      </w:r>
      <w:proofErr w:type="spellStart"/>
      <w:r w:rsidRPr="00A312CD">
        <w:rPr>
          <w:rFonts w:ascii="Courier New" w:hAnsi="Courier New" w:cs="Courier New"/>
          <w:color w:val="800000"/>
          <w:sz w:val="18"/>
          <w:szCs w:val="18"/>
          <w:lang w:eastAsia="lt-LT"/>
        </w:rPr>
        <w:t>html</w:t>
      </w:r>
      <w:proofErr w:type="spellEnd"/>
      <w:r w:rsidRPr="00A312CD">
        <w:rPr>
          <w:rFonts w:ascii="Courier New" w:hAnsi="Courier New" w:cs="Courier New"/>
          <w:color w:val="0000FF"/>
          <w:sz w:val="18"/>
          <w:szCs w:val="18"/>
          <w:lang w:eastAsia="lt-LT"/>
        </w:rPr>
        <w:t>&gt;</w:t>
      </w:r>
    </w:p>
    <w:p w14:paraId="01E001D1" w14:textId="77777777" w:rsidR="00A312CD" w:rsidRPr="00844988" w:rsidRDefault="00A312CD" w:rsidP="00531F74">
      <w:pPr>
        <w:pStyle w:val="Programostekstas"/>
      </w:pPr>
    </w:p>
    <w:p w14:paraId="08969113" w14:textId="77777777" w:rsidR="00801038" w:rsidRDefault="00801038">
      <w:pPr>
        <w:spacing w:after="0" w:line="240" w:lineRule="auto"/>
        <w:ind w:firstLine="0"/>
        <w:jc w:val="left"/>
        <w:rPr>
          <w:rFonts w:ascii="Arial" w:hAnsi="Arial"/>
          <w:b/>
          <w:bCs/>
          <w:iCs/>
          <w:szCs w:val="28"/>
        </w:rPr>
      </w:pPr>
      <w:r>
        <w:br w:type="page"/>
      </w:r>
    </w:p>
    <w:p w14:paraId="09B2500C" w14:textId="6377DE43" w:rsidR="00844988" w:rsidRPr="00844988" w:rsidRDefault="00844988" w:rsidP="00F16C66">
      <w:pPr>
        <w:pStyle w:val="Heading2"/>
      </w:pPr>
      <w:bookmarkStart w:id="11" w:name="_Toc34213254"/>
      <w:r w:rsidRPr="00844988">
        <w:lastRenderedPageBreak/>
        <w:t>Pradiniai duomenys ir rezultatai</w:t>
      </w:r>
      <w:bookmarkEnd w:id="11"/>
    </w:p>
    <w:p w14:paraId="18B59AC8" w14:textId="77777777" w:rsidR="00A97F51" w:rsidRDefault="00A312CD" w:rsidP="00A049DD">
      <w:pPr>
        <w:pStyle w:val="Programostekstas"/>
        <w:rPr>
          <w:rFonts w:ascii="Consolas" w:hAnsi="Consolas"/>
          <w:b/>
          <w:bCs/>
          <w:sz w:val="28"/>
          <w:szCs w:val="28"/>
          <w:u w:val="single"/>
        </w:rPr>
      </w:pPr>
      <w:r w:rsidRPr="00A97F51">
        <w:rPr>
          <w:rFonts w:ascii="Consolas" w:hAnsi="Consolas"/>
          <w:b/>
          <w:bCs/>
          <w:sz w:val="28"/>
          <w:szCs w:val="28"/>
          <w:u w:val="single"/>
        </w:rPr>
        <w:t>1 variantas</w:t>
      </w:r>
    </w:p>
    <w:p w14:paraId="09FF9A88" w14:textId="77777777" w:rsidR="00A53235" w:rsidRDefault="00A53235" w:rsidP="00A049DD">
      <w:pPr>
        <w:pStyle w:val="Programostekstas"/>
        <w:rPr>
          <w:rFonts w:ascii="Consolas" w:hAnsi="Consolas"/>
          <w:b/>
          <w:bCs/>
          <w:sz w:val="28"/>
          <w:szCs w:val="28"/>
          <w:u w:val="single"/>
        </w:rPr>
      </w:pPr>
    </w:p>
    <w:p w14:paraId="2DD7FA42" w14:textId="77777777" w:rsidR="00A53235" w:rsidRDefault="00A53235" w:rsidP="00A049DD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u w:val="single"/>
        </w:rPr>
        <w:t>StartingData.t</w:t>
      </w:r>
      <w:r>
        <w:rPr>
          <w:rFonts w:ascii="Consolas" w:hAnsi="Consolas"/>
          <w:u w:val="single"/>
        </w:rPr>
        <w:t>xt</w:t>
      </w:r>
    </w:p>
    <w:p w14:paraId="51A88390" w14:textId="77777777" w:rsidR="00A53235" w:rsidRPr="00A53235" w:rsidRDefault="00A53235" w:rsidP="00A049DD">
      <w:pPr>
        <w:pStyle w:val="Programostekstas"/>
        <w:rPr>
          <w:rFonts w:ascii="Consolas" w:hAnsi="Consolas"/>
          <w:b/>
          <w:bCs/>
          <w:sz w:val="28"/>
          <w:szCs w:val="28"/>
          <w:u w:val="single"/>
        </w:rPr>
      </w:pPr>
    </w:p>
    <w:p w14:paraId="48CC1BBE" w14:textId="77777777" w:rsidR="00A97F51" w:rsidRPr="00A53235" w:rsidRDefault="00A97F51" w:rsidP="00A049DD">
      <w:pPr>
        <w:pStyle w:val="Programostekstas"/>
        <w:rPr>
          <w:rFonts w:ascii="Consolas" w:hAnsi="Consolas"/>
          <w:u w:val="single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92DBFB4" wp14:editId="4B204E82">
            <wp:extent cx="4150020" cy="4658264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94" cy="46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23E2" w14:textId="13484C7D" w:rsidR="002E3EF8" w:rsidRPr="00A53235" w:rsidRDefault="00A97F51" w:rsidP="00A53235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A97F51">
        <w:rPr>
          <w:rFonts w:ascii="Consolas" w:hAnsi="Consolas"/>
        </w:rPr>
        <w:t>Result.txt</w:t>
      </w:r>
    </w:p>
    <w:p w14:paraId="18DA8978" w14:textId="77777777" w:rsidR="00A97F51" w:rsidRDefault="00A97F51" w:rsidP="00A049DD">
      <w:pPr>
        <w:pStyle w:val="Programostekstas"/>
      </w:pPr>
    </w:p>
    <w:p w14:paraId="12D87772" w14:textId="77777777" w:rsidR="00A97F51" w:rsidRDefault="00A97F51" w:rsidP="00A049DD">
      <w:pPr>
        <w:pStyle w:val="Programostekstas"/>
      </w:pPr>
      <w:r>
        <w:rPr>
          <w:noProof/>
        </w:rPr>
        <w:drawing>
          <wp:inline distT="0" distB="0" distL="0" distR="0" wp14:anchorId="31709D34" wp14:editId="484BB4C6">
            <wp:extent cx="3021330" cy="2250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B127" w14:textId="77777777" w:rsidR="00801038" w:rsidRDefault="00801038">
      <w:pPr>
        <w:spacing w:after="0" w:line="240" w:lineRule="auto"/>
        <w:ind w:firstLine="0"/>
        <w:jc w:val="left"/>
        <w:rPr>
          <w:rFonts w:ascii="Courier New" w:hAnsi="Courier New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6B0265" w14:textId="57AB0EEE" w:rsidR="00A97F51" w:rsidRDefault="00A97F51" w:rsidP="00A049DD">
      <w:pPr>
        <w:pStyle w:val="Programostekstas"/>
        <w:rPr>
          <w:b/>
          <w:bCs/>
          <w:sz w:val="28"/>
          <w:szCs w:val="28"/>
        </w:rPr>
      </w:pPr>
      <w:r w:rsidRPr="00A97F51">
        <w:rPr>
          <w:b/>
          <w:bCs/>
          <w:sz w:val="28"/>
          <w:szCs w:val="28"/>
        </w:rPr>
        <w:lastRenderedPageBreak/>
        <w:t>2 Variantas</w:t>
      </w:r>
    </w:p>
    <w:p w14:paraId="45479616" w14:textId="77777777" w:rsidR="00A97F51" w:rsidRDefault="00A97F51" w:rsidP="00A049DD">
      <w:pPr>
        <w:pStyle w:val="Programostekstas"/>
        <w:rPr>
          <w:b/>
          <w:bCs/>
          <w:sz w:val="28"/>
          <w:szCs w:val="28"/>
        </w:rPr>
      </w:pPr>
    </w:p>
    <w:p w14:paraId="6655A913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u w:val="single"/>
        </w:rPr>
        <w:t>StartingData.txt</w:t>
      </w:r>
    </w:p>
    <w:p w14:paraId="7F442AFF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</w:p>
    <w:p w14:paraId="75326475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noProof/>
        </w:rPr>
        <w:drawing>
          <wp:inline distT="0" distB="0" distL="0" distR="0" wp14:anchorId="1B62E474" wp14:editId="3BE2E56C">
            <wp:extent cx="2011680" cy="274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C508" w14:textId="77777777" w:rsidR="00A97F51" w:rsidRPr="00A97F51" w:rsidRDefault="00A97F51" w:rsidP="00A049DD">
      <w:pPr>
        <w:pStyle w:val="Programostekstas"/>
        <w:rPr>
          <w:rFonts w:ascii="Consolas" w:hAnsi="Consolas"/>
          <w:u w:val="single"/>
        </w:rPr>
      </w:pPr>
    </w:p>
    <w:p w14:paraId="4E47865E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u w:val="single"/>
        </w:rPr>
        <w:t>Result.txt</w:t>
      </w:r>
    </w:p>
    <w:p w14:paraId="28FAA269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</w:p>
    <w:p w14:paraId="32355CF4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noProof/>
        </w:rPr>
        <w:drawing>
          <wp:inline distT="0" distB="0" distL="0" distR="0" wp14:anchorId="0A882B51" wp14:editId="24F2760E">
            <wp:extent cx="2345690" cy="1605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C911" w14:textId="77777777" w:rsidR="00A97F51" w:rsidRDefault="00A97F51" w:rsidP="00A049DD">
      <w:pPr>
        <w:pStyle w:val="Programostekstas"/>
        <w:rPr>
          <w:rFonts w:ascii="Consolas" w:hAnsi="Consolas"/>
          <w:u w:val="single"/>
        </w:rPr>
      </w:pPr>
    </w:p>
    <w:p w14:paraId="449D7581" w14:textId="77EE93EE" w:rsidR="00A97F51" w:rsidRDefault="00A97F51">
      <w:pPr>
        <w:spacing w:after="0" w:line="240" w:lineRule="auto"/>
        <w:ind w:firstLine="0"/>
        <w:jc w:val="left"/>
        <w:rPr>
          <w:rFonts w:ascii="Courier New" w:hAnsi="Courier New"/>
          <w:b/>
          <w:bCs/>
          <w:sz w:val="28"/>
          <w:szCs w:val="28"/>
        </w:rPr>
      </w:pPr>
    </w:p>
    <w:p w14:paraId="67B1B804" w14:textId="77777777" w:rsidR="00A97F51" w:rsidRDefault="00A97F51" w:rsidP="00A97F51">
      <w:pPr>
        <w:pStyle w:val="Programostekstas"/>
        <w:rPr>
          <w:rFonts w:ascii="Consolas" w:hAnsi="Consolas"/>
          <w:u w:val="single"/>
        </w:rPr>
      </w:pPr>
      <w:r>
        <w:rPr>
          <w:b/>
          <w:bCs/>
          <w:sz w:val="28"/>
          <w:szCs w:val="28"/>
        </w:rPr>
        <w:t>3</w:t>
      </w:r>
      <w:r w:rsidRPr="00A97F51">
        <w:rPr>
          <w:b/>
          <w:bCs/>
          <w:sz w:val="28"/>
          <w:szCs w:val="28"/>
        </w:rPr>
        <w:t xml:space="preserve"> Variantas</w:t>
      </w:r>
    </w:p>
    <w:p w14:paraId="27ED6FB6" w14:textId="77777777" w:rsidR="00A97F51" w:rsidRDefault="00A97F51" w:rsidP="00A97F51">
      <w:pPr>
        <w:pStyle w:val="Programostekstas"/>
        <w:rPr>
          <w:rFonts w:ascii="Consolas" w:hAnsi="Consolas"/>
          <w:u w:val="single"/>
        </w:rPr>
      </w:pPr>
    </w:p>
    <w:p w14:paraId="5AE34F10" w14:textId="77777777" w:rsidR="00A97F51" w:rsidRDefault="00A97F51" w:rsidP="00A97F51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u w:val="single"/>
        </w:rPr>
        <w:t>StartingData.txt</w:t>
      </w:r>
    </w:p>
    <w:p w14:paraId="5D5D109F" w14:textId="77777777" w:rsidR="00A97F51" w:rsidRPr="00A97F51" w:rsidRDefault="00A97F51" w:rsidP="00A97F51">
      <w:pPr>
        <w:pStyle w:val="Programostekstas"/>
        <w:rPr>
          <w:b/>
          <w:bCs/>
          <w:sz w:val="28"/>
          <w:szCs w:val="28"/>
        </w:rPr>
      </w:pPr>
    </w:p>
    <w:p w14:paraId="56538E9C" w14:textId="77777777" w:rsidR="00A97F51" w:rsidRDefault="00A97F51" w:rsidP="00A97F51">
      <w:pPr>
        <w:pStyle w:val="Programostekstas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(1 dalis)</w:t>
      </w:r>
    </w:p>
    <w:p w14:paraId="5E92D142" w14:textId="77777777" w:rsidR="00A97F51" w:rsidRDefault="00A97F51" w:rsidP="00A97F51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noProof/>
        </w:rPr>
        <w:drawing>
          <wp:inline distT="0" distB="0" distL="0" distR="0" wp14:anchorId="04A7B056" wp14:editId="30247E07">
            <wp:extent cx="6297295" cy="16459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B9D1" w14:textId="77777777" w:rsidR="00801038" w:rsidRDefault="00801038">
      <w:pPr>
        <w:spacing w:after="0" w:line="240" w:lineRule="auto"/>
        <w:ind w:firstLine="0"/>
        <w:jc w:val="left"/>
        <w:rPr>
          <w:rFonts w:ascii="Consolas" w:hAnsi="Consolas"/>
          <w:sz w:val="20"/>
          <w:u w:val="single"/>
        </w:rPr>
      </w:pPr>
      <w:r>
        <w:rPr>
          <w:rFonts w:ascii="Consolas" w:hAnsi="Consolas"/>
          <w:u w:val="single"/>
        </w:rPr>
        <w:br w:type="page"/>
      </w:r>
    </w:p>
    <w:p w14:paraId="4172C1F8" w14:textId="16ADFE69" w:rsidR="00A97F51" w:rsidRDefault="00A97F51" w:rsidP="00A97F51">
      <w:pPr>
        <w:pStyle w:val="Programostekstas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(2 dalis)</w:t>
      </w:r>
    </w:p>
    <w:p w14:paraId="6A881DA2" w14:textId="77777777" w:rsidR="00A97F51" w:rsidRPr="00A97F51" w:rsidRDefault="00A97F51" w:rsidP="00A97F51">
      <w:pPr>
        <w:pStyle w:val="Programostekstas"/>
        <w:rPr>
          <w:rFonts w:ascii="Consolas" w:hAnsi="Consolas"/>
          <w:u w:val="single"/>
        </w:rPr>
      </w:pPr>
      <w:r w:rsidRPr="00A97F51">
        <w:rPr>
          <w:rFonts w:ascii="Consolas" w:hAnsi="Consolas"/>
          <w:noProof/>
        </w:rPr>
        <w:drawing>
          <wp:inline distT="0" distB="0" distL="0" distR="0" wp14:anchorId="0303A185" wp14:editId="3D583007">
            <wp:extent cx="6297295" cy="68389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C831" w14:textId="77777777" w:rsidR="00A97F51" w:rsidRPr="00A97F51" w:rsidRDefault="00A97F51" w:rsidP="00A97F51">
      <w:pPr>
        <w:pStyle w:val="Programostekstas"/>
        <w:rPr>
          <w:rFonts w:ascii="Consolas" w:hAnsi="Consolas" w:cs="Courier New"/>
          <w:u w:val="single"/>
        </w:rPr>
      </w:pPr>
      <w:r w:rsidRPr="00A97F51">
        <w:rPr>
          <w:rFonts w:ascii="Consolas" w:hAnsi="Consolas"/>
          <w:u w:val="single"/>
        </w:rPr>
        <w:t>Result.txt</w:t>
      </w:r>
    </w:p>
    <w:p w14:paraId="443DA856" w14:textId="77777777" w:rsidR="00A97F51" w:rsidRDefault="00A97F51" w:rsidP="00A049DD">
      <w:pPr>
        <w:pStyle w:val="Programostekstas"/>
        <w:rPr>
          <w:rFonts w:ascii="Consolas" w:hAnsi="Consolas" w:cs="Courier New"/>
          <w:u w:val="single"/>
        </w:rPr>
      </w:pPr>
    </w:p>
    <w:p w14:paraId="0C6FCF5A" w14:textId="77777777" w:rsidR="00A97F51" w:rsidRPr="00A97F51" w:rsidRDefault="00A97F51" w:rsidP="00A049DD">
      <w:pPr>
        <w:pStyle w:val="Programostekstas"/>
        <w:rPr>
          <w:rFonts w:ascii="Consolas" w:hAnsi="Consolas" w:cs="Courier New"/>
          <w:u w:val="single"/>
        </w:rPr>
      </w:pPr>
      <w:r w:rsidRPr="00A97F51">
        <w:rPr>
          <w:rFonts w:ascii="Consolas" w:hAnsi="Consolas" w:cs="Courier New"/>
          <w:noProof/>
        </w:rPr>
        <w:drawing>
          <wp:inline distT="0" distB="0" distL="0" distR="0" wp14:anchorId="7B3745AC" wp14:editId="1278D31F">
            <wp:extent cx="2440940" cy="195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6D96" w14:textId="77777777" w:rsidR="00D1074F" w:rsidRDefault="00D1074F" w:rsidP="00D1074F">
      <w:pPr>
        <w:pStyle w:val="Heading2"/>
      </w:pPr>
      <w:bookmarkStart w:id="12" w:name="_Toc34213255"/>
      <w:r>
        <w:t>Dėstytojo pastabos</w:t>
      </w:r>
      <w:bookmarkEnd w:id="12"/>
    </w:p>
    <w:p w14:paraId="18E2EEAF" w14:textId="4FFCE617" w:rsidR="00D1074F" w:rsidRDefault="00801038" w:rsidP="00801038">
      <w:pPr>
        <w:pStyle w:val="ListParagraph"/>
        <w:numPr>
          <w:ilvl w:val="0"/>
          <w:numId w:val="46"/>
        </w:numPr>
      </w:pPr>
      <w:r>
        <w:t>P7</w:t>
      </w:r>
    </w:p>
    <w:p w14:paraId="3413DB65" w14:textId="1CA045B1" w:rsidR="00801038" w:rsidRDefault="00801038" w:rsidP="00801038">
      <w:pPr>
        <w:pStyle w:val="ListParagraph"/>
        <w:numPr>
          <w:ilvl w:val="0"/>
          <w:numId w:val="46"/>
        </w:numPr>
      </w:pPr>
      <w:r>
        <w:t>P13</w:t>
      </w:r>
    </w:p>
    <w:p w14:paraId="54EB6539" w14:textId="77777777" w:rsidR="00D1074F" w:rsidRDefault="00D1074F" w:rsidP="00D1074F"/>
    <w:p w14:paraId="659717A4" w14:textId="77777777" w:rsidR="00D1074F" w:rsidRPr="00D1074F" w:rsidRDefault="00D1074F" w:rsidP="00D1074F"/>
    <w:p w14:paraId="7072E9E8" w14:textId="77777777" w:rsidR="00AB7416" w:rsidRPr="0015714D" w:rsidRDefault="00292560" w:rsidP="00F93867">
      <w:pPr>
        <w:pStyle w:val="Heading1"/>
      </w:pPr>
      <w:bookmarkStart w:id="13" w:name="_Toc34213256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038468BD" w14:textId="77777777" w:rsidR="0052151B" w:rsidRPr="00844988" w:rsidRDefault="0052151B" w:rsidP="0052151B">
      <w:pPr>
        <w:pStyle w:val="Heading2"/>
      </w:pPr>
      <w:bookmarkStart w:id="14" w:name="_Toc34213257"/>
      <w:r w:rsidRPr="00844988">
        <w:t>Darbo užduotis</w:t>
      </w:r>
      <w:bookmarkEnd w:id="14"/>
    </w:p>
    <w:p w14:paraId="09B2CD17" w14:textId="77777777" w:rsidR="0052151B" w:rsidRDefault="0052151B" w:rsidP="0052151B"/>
    <w:p w14:paraId="2B72A833" w14:textId="77777777" w:rsidR="0052151B" w:rsidRDefault="0052151B" w:rsidP="0052151B"/>
    <w:p w14:paraId="68AB72E2" w14:textId="77777777" w:rsidR="0052151B" w:rsidRDefault="0052151B" w:rsidP="0052151B"/>
    <w:p w14:paraId="14633773" w14:textId="77777777" w:rsidR="0052151B" w:rsidRDefault="0052151B" w:rsidP="0052151B">
      <w:pPr>
        <w:pStyle w:val="Heading2"/>
      </w:pPr>
      <w:bookmarkStart w:id="15" w:name="_Toc34213258"/>
      <w:r>
        <w:t>Grafinės vartotojo sąsajos schema</w:t>
      </w:r>
      <w:bookmarkEnd w:id="15"/>
    </w:p>
    <w:p w14:paraId="3D52E71B" w14:textId="77777777" w:rsidR="0052151B" w:rsidRDefault="0052151B" w:rsidP="0052151B"/>
    <w:p w14:paraId="3078D6B8" w14:textId="77777777" w:rsidR="0052151B" w:rsidRDefault="0052151B" w:rsidP="0052151B"/>
    <w:p w14:paraId="26D21781" w14:textId="77777777" w:rsidR="0052151B" w:rsidRDefault="0052151B" w:rsidP="0052151B"/>
    <w:p w14:paraId="64DC6E5A" w14:textId="77777777" w:rsidR="0052151B" w:rsidRDefault="0052151B" w:rsidP="0052151B">
      <w:pPr>
        <w:pStyle w:val="Heading2"/>
      </w:pPr>
      <w:bookmarkStart w:id="16" w:name="_Toc34213259"/>
      <w:r>
        <w:t>Sąsajoje panaudotų komponentų keičiamos savybės</w:t>
      </w:r>
      <w:bookmarkEnd w:id="16"/>
    </w:p>
    <w:p w14:paraId="77825F43" w14:textId="77777777" w:rsidR="0052151B" w:rsidRDefault="0052151B" w:rsidP="0052151B"/>
    <w:p w14:paraId="5F8D951C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32CC273" w14:textId="77777777" w:rsidTr="00123A3B">
        <w:trPr>
          <w:jc w:val="center"/>
        </w:trPr>
        <w:tc>
          <w:tcPr>
            <w:tcW w:w="2347" w:type="dxa"/>
          </w:tcPr>
          <w:p w14:paraId="559E321B" w14:textId="77777777" w:rsidR="0052151B" w:rsidRPr="00336D40" w:rsidRDefault="0052151B" w:rsidP="00123A3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0F514F8" w14:textId="77777777" w:rsidR="0052151B" w:rsidRPr="00336D40" w:rsidRDefault="0052151B" w:rsidP="00123A3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323BCB" w14:textId="77777777" w:rsidR="0052151B" w:rsidRPr="00336D40" w:rsidRDefault="0052151B" w:rsidP="00123A3B">
            <w:pPr>
              <w:pStyle w:val="Lentelsantrat"/>
            </w:pPr>
            <w:r>
              <w:t>Reikšmė</w:t>
            </w:r>
          </w:p>
        </w:tc>
      </w:tr>
      <w:tr w:rsidR="0052151B" w:rsidRPr="00F56923" w14:paraId="1C77BA6D" w14:textId="77777777" w:rsidTr="00123A3B">
        <w:trPr>
          <w:jc w:val="center"/>
        </w:trPr>
        <w:tc>
          <w:tcPr>
            <w:tcW w:w="2347" w:type="dxa"/>
          </w:tcPr>
          <w:p w14:paraId="572C783D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600D9A6B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04E9E80C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62CEF75B" w14:textId="77777777" w:rsidTr="00123A3B">
        <w:trPr>
          <w:jc w:val="center"/>
        </w:trPr>
        <w:tc>
          <w:tcPr>
            <w:tcW w:w="2347" w:type="dxa"/>
          </w:tcPr>
          <w:p w14:paraId="3837A590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49D76778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67A93E7C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406D5433" w14:textId="77777777" w:rsidTr="00123A3B">
        <w:trPr>
          <w:jc w:val="center"/>
        </w:trPr>
        <w:tc>
          <w:tcPr>
            <w:tcW w:w="2347" w:type="dxa"/>
          </w:tcPr>
          <w:p w14:paraId="38F455DF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108F1080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5B78B2B9" w14:textId="77777777" w:rsidR="0052151B" w:rsidRPr="00336D40" w:rsidRDefault="0052151B" w:rsidP="00123A3B">
            <w:pPr>
              <w:pStyle w:val="Lentelscels"/>
            </w:pPr>
          </w:p>
        </w:tc>
      </w:tr>
    </w:tbl>
    <w:p w14:paraId="3D43FF12" w14:textId="77777777" w:rsidR="0052151B" w:rsidRDefault="0052151B" w:rsidP="0052151B"/>
    <w:p w14:paraId="749D2782" w14:textId="77777777" w:rsidR="0052151B" w:rsidRDefault="0052151B" w:rsidP="0052151B">
      <w:pPr>
        <w:pStyle w:val="Heading2"/>
      </w:pPr>
      <w:bookmarkStart w:id="17" w:name="_Toc34213260"/>
      <w:r>
        <w:t>Klasių diagrama</w:t>
      </w:r>
      <w:bookmarkEnd w:id="17"/>
    </w:p>
    <w:p w14:paraId="4C019B7D" w14:textId="77777777" w:rsidR="0052151B" w:rsidRDefault="0052151B" w:rsidP="0052151B"/>
    <w:p w14:paraId="74B6EE96" w14:textId="77777777" w:rsidR="0052151B" w:rsidRDefault="0052151B" w:rsidP="0052151B"/>
    <w:p w14:paraId="28EBEB14" w14:textId="77777777" w:rsidR="0052151B" w:rsidRDefault="0052151B" w:rsidP="0052151B"/>
    <w:p w14:paraId="7DA61808" w14:textId="77777777" w:rsidR="0052151B" w:rsidRDefault="0052151B" w:rsidP="0052151B">
      <w:pPr>
        <w:pStyle w:val="Heading2"/>
      </w:pPr>
      <w:bookmarkStart w:id="18" w:name="_Toc34213261"/>
      <w:r>
        <w:t>Programos vartotojo vadovas</w:t>
      </w:r>
      <w:bookmarkEnd w:id="18"/>
    </w:p>
    <w:p w14:paraId="67F4ECD4" w14:textId="77777777" w:rsidR="0052151B" w:rsidRDefault="0052151B" w:rsidP="0052151B"/>
    <w:p w14:paraId="3A2E8005" w14:textId="77777777" w:rsidR="0052151B" w:rsidRDefault="0052151B" w:rsidP="0052151B"/>
    <w:p w14:paraId="24F21516" w14:textId="77777777" w:rsidR="0052151B" w:rsidRPr="0052151B" w:rsidRDefault="0052151B" w:rsidP="0052151B"/>
    <w:p w14:paraId="761FBB97" w14:textId="77777777" w:rsidR="0052151B" w:rsidRPr="00844988" w:rsidRDefault="0052151B" w:rsidP="0052151B">
      <w:pPr>
        <w:pStyle w:val="Heading2"/>
      </w:pPr>
      <w:bookmarkStart w:id="19" w:name="_Toc34213262"/>
      <w:r w:rsidRPr="00844988">
        <w:t>Programos tekstas</w:t>
      </w:r>
      <w:bookmarkEnd w:id="19"/>
    </w:p>
    <w:p w14:paraId="3A6C7E73" w14:textId="77777777" w:rsidR="0052151B" w:rsidRPr="00FD05BD" w:rsidRDefault="0052151B" w:rsidP="0052151B">
      <w:pPr>
        <w:pStyle w:val="Programostekstas"/>
      </w:pPr>
    </w:p>
    <w:p w14:paraId="6F3BDF83" w14:textId="77777777" w:rsidR="0052151B" w:rsidRDefault="0052151B" w:rsidP="0052151B">
      <w:pPr>
        <w:pStyle w:val="Programostekstas"/>
      </w:pPr>
    </w:p>
    <w:p w14:paraId="66FA8758" w14:textId="77777777" w:rsidR="0052151B" w:rsidRPr="00844988" w:rsidRDefault="0052151B" w:rsidP="0052151B">
      <w:pPr>
        <w:pStyle w:val="Programostekstas"/>
      </w:pPr>
    </w:p>
    <w:p w14:paraId="34272465" w14:textId="77777777" w:rsidR="0052151B" w:rsidRPr="00844988" w:rsidRDefault="0052151B" w:rsidP="0052151B">
      <w:pPr>
        <w:pStyle w:val="Heading2"/>
      </w:pPr>
      <w:bookmarkStart w:id="20" w:name="_Toc34213263"/>
      <w:r w:rsidRPr="00844988">
        <w:t>Pradiniai duomenys ir rezultatai</w:t>
      </w:r>
      <w:bookmarkEnd w:id="20"/>
    </w:p>
    <w:p w14:paraId="5CABFFF8" w14:textId="77777777" w:rsidR="0052151B" w:rsidRDefault="0052151B" w:rsidP="0052151B">
      <w:pPr>
        <w:pStyle w:val="Programostekstas"/>
      </w:pPr>
    </w:p>
    <w:p w14:paraId="4D87BFA9" w14:textId="77777777" w:rsidR="0052151B" w:rsidRDefault="0052151B" w:rsidP="0052151B">
      <w:pPr>
        <w:pStyle w:val="Programostekstas"/>
      </w:pPr>
    </w:p>
    <w:p w14:paraId="6BD085D1" w14:textId="77777777" w:rsidR="0052151B" w:rsidRDefault="0052151B" w:rsidP="0052151B">
      <w:pPr>
        <w:pStyle w:val="Programostekstas"/>
      </w:pPr>
    </w:p>
    <w:p w14:paraId="39AA9172" w14:textId="77777777" w:rsidR="0052151B" w:rsidRDefault="0052151B" w:rsidP="0052151B">
      <w:pPr>
        <w:pStyle w:val="Heading2"/>
      </w:pPr>
      <w:bookmarkStart w:id="21" w:name="_Toc34213264"/>
      <w:r>
        <w:t>Dėstytojo pastabos</w:t>
      </w:r>
      <w:bookmarkEnd w:id="21"/>
    </w:p>
    <w:p w14:paraId="5F9A9941" w14:textId="77777777" w:rsidR="0052151B" w:rsidRDefault="0052151B" w:rsidP="0052151B"/>
    <w:p w14:paraId="48F64075" w14:textId="77777777" w:rsidR="0052151B" w:rsidRDefault="0052151B" w:rsidP="0052151B"/>
    <w:p w14:paraId="2A13AD49" w14:textId="77777777" w:rsidR="0052151B" w:rsidRPr="00D1074F" w:rsidRDefault="0052151B" w:rsidP="0052151B"/>
    <w:p w14:paraId="4FEB88C2" w14:textId="77777777" w:rsidR="00AB7416" w:rsidRPr="0015714D" w:rsidRDefault="00292560" w:rsidP="006E731F">
      <w:pPr>
        <w:pStyle w:val="Heading1"/>
      </w:pPr>
      <w:bookmarkStart w:id="22" w:name="_Toc34213265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19EA6002" w14:textId="77777777" w:rsidR="0052151B" w:rsidRPr="00844988" w:rsidRDefault="0052151B" w:rsidP="0052151B">
      <w:pPr>
        <w:pStyle w:val="Heading2"/>
      </w:pPr>
      <w:bookmarkStart w:id="23" w:name="_Toc34213266"/>
      <w:r w:rsidRPr="00844988">
        <w:t>Darbo užduotis</w:t>
      </w:r>
      <w:bookmarkEnd w:id="23"/>
    </w:p>
    <w:p w14:paraId="4F71E4EC" w14:textId="77777777" w:rsidR="0052151B" w:rsidRDefault="0052151B" w:rsidP="0052151B"/>
    <w:p w14:paraId="5F68146A" w14:textId="77777777" w:rsidR="0052151B" w:rsidRDefault="0052151B" w:rsidP="0052151B"/>
    <w:p w14:paraId="36E408D1" w14:textId="77777777" w:rsidR="0052151B" w:rsidRDefault="0052151B" w:rsidP="0052151B"/>
    <w:p w14:paraId="6532F963" w14:textId="77777777" w:rsidR="0052151B" w:rsidRDefault="0052151B" w:rsidP="0052151B">
      <w:pPr>
        <w:pStyle w:val="Heading2"/>
      </w:pPr>
      <w:bookmarkStart w:id="24" w:name="_Toc34213267"/>
      <w:r>
        <w:t>Grafinės vartotojo sąsajos schema</w:t>
      </w:r>
      <w:bookmarkEnd w:id="24"/>
    </w:p>
    <w:p w14:paraId="6F964565" w14:textId="77777777" w:rsidR="0052151B" w:rsidRDefault="0052151B" w:rsidP="0052151B"/>
    <w:p w14:paraId="72F12C40" w14:textId="77777777" w:rsidR="0052151B" w:rsidRDefault="0052151B" w:rsidP="0052151B"/>
    <w:p w14:paraId="293B7722" w14:textId="77777777" w:rsidR="0052151B" w:rsidRDefault="0052151B" w:rsidP="0052151B"/>
    <w:p w14:paraId="69560BC5" w14:textId="77777777" w:rsidR="0052151B" w:rsidRDefault="0052151B" w:rsidP="0052151B">
      <w:pPr>
        <w:pStyle w:val="Heading2"/>
      </w:pPr>
      <w:bookmarkStart w:id="25" w:name="_Toc34213268"/>
      <w:r>
        <w:t>Sąsajoje panaudotų komponentų keičiamos savybės</w:t>
      </w:r>
      <w:bookmarkEnd w:id="25"/>
    </w:p>
    <w:p w14:paraId="250E7C27" w14:textId="77777777" w:rsidR="0052151B" w:rsidRDefault="0052151B" w:rsidP="0052151B"/>
    <w:p w14:paraId="37BDBA1D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12437D25" w14:textId="77777777" w:rsidTr="00123A3B">
        <w:trPr>
          <w:jc w:val="center"/>
        </w:trPr>
        <w:tc>
          <w:tcPr>
            <w:tcW w:w="2347" w:type="dxa"/>
          </w:tcPr>
          <w:p w14:paraId="0499AB21" w14:textId="77777777" w:rsidR="0052151B" w:rsidRPr="00336D40" w:rsidRDefault="0052151B" w:rsidP="00123A3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1646B422" w14:textId="77777777" w:rsidR="0052151B" w:rsidRPr="00336D40" w:rsidRDefault="0052151B" w:rsidP="00123A3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1793719" w14:textId="77777777" w:rsidR="0052151B" w:rsidRPr="00336D40" w:rsidRDefault="0052151B" w:rsidP="00123A3B">
            <w:pPr>
              <w:pStyle w:val="Lentelsantrat"/>
            </w:pPr>
            <w:r>
              <w:t>Reikšmė</w:t>
            </w:r>
          </w:p>
        </w:tc>
      </w:tr>
      <w:tr w:rsidR="0052151B" w:rsidRPr="00F56923" w14:paraId="6E844631" w14:textId="77777777" w:rsidTr="00123A3B">
        <w:trPr>
          <w:jc w:val="center"/>
        </w:trPr>
        <w:tc>
          <w:tcPr>
            <w:tcW w:w="2347" w:type="dxa"/>
          </w:tcPr>
          <w:p w14:paraId="4224BDB9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168F2E69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0DF44192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5EA1DD16" w14:textId="77777777" w:rsidTr="00123A3B">
        <w:trPr>
          <w:jc w:val="center"/>
        </w:trPr>
        <w:tc>
          <w:tcPr>
            <w:tcW w:w="2347" w:type="dxa"/>
          </w:tcPr>
          <w:p w14:paraId="6385C2EE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1D940B7D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53898AE2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662A9FF1" w14:textId="77777777" w:rsidTr="00123A3B">
        <w:trPr>
          <w:jc w:val="center"/>
        </w:trPr>
        <w:tc>
          <w:tcPr>
            <w:tcW w:w="2347" w:type="dxa"/>
          </w:tcPr>
          <w:p w14:paraId="02AB7ECC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082BF782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19C2EDD4" w14:textId="77777777" w:rsidR="0052151B" w:rsidRPr="00336D40" w:rsidRDefault="0052151B" w:rsidP="00123A3B">
            <w:pPr>
              <w:pStyle w:val="Lentelscels"/>
            </w:pPr>
          </w:p>
        </w:tc>
      </w:tr>
    </w:tbl>
    <w:p w14:paraId="0C46CB84" w14:textId="77777777" w:rsidR="0052151B" w:rsidRDefault="0052151B" w:rsidP="0052151B"/>
    <w:p w14:paraId="12FA326A" w14:textId="77777777" w:rsidR="0052151B" w:rsidRDefault="0052151B" w:rsidP="0052151B">
      <w:pPr>
        <w:pStyle w:val="Heading2"/>
      </w:pPr>
      <w:bookmarkStart w:id="26" w:name="_Toc34213269"/>
      <w:r>
        <w:t>Klasių diagrama</w:t>
      </w:r>
      <w:bookmarkEnd w:id="26"/>
    </w:p>
    <w:p w14:paraId="236CCD79" w14:textId="77777777" w:rsidR="0052151B" w:rsidRDefault="0052151B" w:rsidP="0052151B"/>
    <w:p w14:paraId="201360F1" w14:textId="77777777" w:rsidR="0052151B" w:rsidRDefault="0052151B" w:rsidP="0052151B"/>
    <w:p w14:paraId="227ACA0E" w14:textId="77777777" w:rsidR="0052151B" w:rsidRDefault="0052151B" w:rsidP="0052151B"/>
    <w:p w14:paraId="5BA64005" w14:textId="77777777" w:rsidR="0052151B" w:rsidRDefault="0052151B" w:rsidP="0052151B">
      <w:pPr>
        <w:pStyle w:val="Heading2"/>
      </w:pPr>
      <w:bookmarkStart w:id="27" w:name="_Toc34213270"/>
      <w:r>
        <w:t>Programos vartotojo vadovas</w:t>
      </w:r>
      <w:bookmarkEnd w:id="27"/>
    </w:p>
    <w:p w14:paraId="13F2DDDB" w14:textId="77777777" w:rsidR="0052151B" w:rsidRDefault="0052151B" w:rsidP="0052151B"/>
    <w:p w14:paraId="6735CC75" w14:textId="77777777" w:rsidR="0052151B" w:rsidRDefault="0052151B" w:rsidP="0052151B"/>
    <w:p w14:paraId="15F1A3A9" w14:textId="77777777" w:rsidR="0052151B" w:rsidRPr="0052151B" w:rsidRDefault="0052151B" w:rsidP="0052151B"/>
    <w:p w14:paraId="7220473C" w14:textId="77777777" w:rsidR="0052151B" w:rsidRPr="00844988" w:rsidRDefault="0052151B" w:rsidP="0052151B">
      <w:pPr>
        <w:pStyle w:val="Heading2"/>
      </w:pPr>
      <w:bookmarkStart w:id="28" w:name="_Toc34213271"/>
      <w:r w:rsidRPr="00844988">
        <w:t>Programos tekstas</w:t>
      </w:r>
      <w:bookmarkEnd w:id="28"/>
    </w:p>
    <w:p w14:paraId="5B59B584" w14:textId="77777777" w:rsidR="0052151B" w:rsidRPr="00FD05BD" w:rsidRDefault="0052151B" w:rsidP="0052151B">
      <w:pPr>
        <w:pStyle w:val="Programostekstas"/>
      </w:pPr>
    </w:p>
    <w:p w14:paraId="1B957860" w14:textId="77777777" w:rsidR="0052151B" w:rsidRDefault="0052151B" w:rsidP="0052151B">
      <w:pPr>
        <w:pStyle w:val="Programostekstas"/>
      </w:pPr>
    </w:p>
    <w:p w14:paraId="5037B22C" w14:textId="77777777" w:rsidR="0052151B" w:rsidRPr="00844988" w:rsidRDefault="0052151B" w:rsidP="0052151B">
      <w:pPr>
        <w:pStyle w:val="Programostekstas"/>
      </w:pPr>
    </w:p>
    <w:p w14:paraId="03BB1DC7" w14:textId="77777777" w:rsidR="0052151B" w:rsidRPr="00844988" w:rsidRDefault="0052151B" w:rsidP="0052151B">
      <w:pPr>
        <w:pStyle w:val="Heading2"/>
      </w:pPr>
      <w:bookmarkStart w:id="29" w:name="_Toc34213272"/>
      <w:r w:rsidRPr="00844988">
        <w:t>Pradiniai duomenys ir rezultatai</w:t>
      </w:r>
      <w:bookmarkEnd w:id="29"/>
    </w:p>
    <w:p w14:paraId="3C71FBF6" w14:textId="77777777" w:rsidR="0052151B" w:rsidRDefault="0052151B" w:rsidP="0052151B">
      <w:pPr>
        <w:pStyle w:val="Programostekstas"/>
      </w:pPr>
    </w:p>
    <w:p w14:paraId="7BDBEDB2" w14:textId="77777777" w:rsidR="0052151B" w:rsidRDefault="0052151B" w:rsidP="0052151B">
      <w:pPr>
        <w:pStyle w:val="Programostekstas"/>
      </w:pPr>
    </w:p>
    <w:p w14:paraId="3F3AC3FE" w14:textId="77777777" w:rsidR="0052151B" w:rsidRDefault="0052151B" w:rsidP="0052151B">
      <w:pPr>
        <w:pStyle w:val="Programostekstas"/>
      </w:pPr>
    </w:p>
    <w:p w14:paraId="4C7DCAB4" w14:textId="77777777" w:rsidR="0052151B" w:rsidRDefault="0052151B" w:rsidP="0052151B">
      <w:pPr>
        <w:pStyle w:val="Heading2"/>
      </w:pPr>
      <w:bookmarkStart w:id="30" w:name="_Toc34213273"/>
      <w:r>
        <w:t>Dėstytojo pastabos</w:t>
      </w:r>
      <w:bookmarkEnd w:id="30"/>
    </w:p>
    <w:p w14:paraId="10D636A8" w14:textId="77777777" w:rsidR="0052151B" w:rsidRDefault="0052151B" w:rsidP="0052151B"/>
    <w:p w14:paraId="04FB87A7" w14:textId="77777777" w:rsidR="0052151B" w:rsidRDefault="0052151B" w:rsidP="0052151B"/>
    <w:p w14:paraId="408FC31F" w14:textId="77777777" w:rsidR="0052151B" w:rsidRPr="00D1074F" w:rsidRDefault="0052151B" w:rsidP="0052151B"/>
    <w:p w14:paraId="663D519A" w14:textId="77777777" w:rsidR="00AB7416" w:rsidRPr="0015714D" w:rsidRDefault="00292560" w:rsidP="006E731F">
      <w:pPr>
        <w:pStyle w:val="Heading1"/>
      </w:pPr>
      <w:bookmarkStart w:id="31" w:name="_Toc34213274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59707CE0" w14:textId="77777777" w:rsidR="0052151B" w:rsidRPr="00844988" w:rsidRDefault="0052151B" w:rsidP="0052151B">
      <w:pPr>
        <w:pStyle w:val="Heading2"/>
      </w:pPr>
      <w:bookmarkStart w:id="32" w:name="_Toc34213275"/>
      <w:r w:rsidRPr="00844988">
        <w:t>Darbo užduotis</w:t>
      </w:r>
      <w:bookmarkEnd w:id="32"/>
    </w:p>
    <w:p w14:paraId="4B7387D9" w14:textId="77777777" w:rsidR="0052151B" w:rsidRDefault="0052151B" w:rsidP="0052151B"/>
    <w:p w14:paraId="2A2F6DF2" w14:textId="77777777" w:rsidR="0052151B" w:rsidRDefault="0052151B" w:rsidP="0052151B"/>
    <w:p w14:paraId="789995C8" w14:textId="77777777" w:rsidR="0052151B" w:rsidRDefault="0052151B" w:rsidP="0052151B"/>
    <w:p w14:paraId="371414B0" w14:textId="77777777" w:rsidR="0052151B" w:rsidRDefault="0052151B" w:rsidP="0052151B">
      <w:pPr>
        <w:pStyle w:val="Heading2"/>
      </w:pPr>
      <w:bookmarkStart w:id="33" w:name="_Toc34213276"/>
      <w:r>
        <w:t>Grafinės vartotojo sąsajos schema</w:t>
      </w:r>
      <w:bookmarkEnd w:id="33"/>
    </w:p>
    <w:p w14:paraId="186A87AB" w14:textId="77777777" w:rsidR="0052151B" w:rsidRDefault="0052151B" w:rsidP="0052151B"/>
    <w:p w14:paraId="49E37BE5" w14:textId="77777777" w:rsidR="0052151B" w:rsidRDefault="0052151B" w:rsidP="0052151B"/>
    <w:p w14:paraId="3714D2B0" w14:textId="77777777" w:rsidR="0052151B" w:rsidRDefault="0052151B" w:rsidP="0052151B"/>
    <w:p w14:paraId="34E38341" w14:textId="77777777" w:rsidR="0052151B" w:rsidRDefault="0052151B" w:rsidP="0052151B">
      <w:pPr>
        <w:pStyle w:val="Heading2"/>
      </w:pPr>
      <w:bookmarkStart w:id="34" w:name="_Toc34213277"/>
      <w:r>
        <w:t>Sąsajoje panaudotų komponentų keičiamos savybės</w:t>
      </w:r>
      <w:bookmarkEnd w:id="34"/>
    </w:p>
    <w:p w14:paraId="172F1BDF" w14:textId="77777777" w:rsidR="0052151B" w:rsidRDefault="0052151B" w:rsidP="0052151B"/>
    <w:p w14:paraId="054D09E4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5DEE5599" w14:textId="77777777" w:rsidTr="00123A3B">
        <w:trPr>
          <w:jc w:val="center"/>
        </w:trPr>
        <w:tc>
          <w:tcPr>
            <w:tcW w:w="2347" w:type="dxa"/>
          </w:tcPr>
          <w:p w14:paraId="77811510" w14:textId="77777777" w:rsidR="0052151B" w:rsidRPr="00336D40" w:rsidRDefault="0052151B" w:rsidP="00123A3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E121195" w14:textId="77777777" w:rsidR="0052151B" w:rsidRPr="00336D40" w:rsidRDefault="0052151B" w:rsidP="00123A3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63943E5" w14:textId="77777777" w:rsidR="0052151B" w:rsidRPr="00336D40" w:rsidRDefault="0052151B" w:rsidP="00123A3B">
            <w:pPr>
              <w:pStyle w:val="Lentelsantrat"/>
            </w:pPr>
            <w:r>
              <w:t>Reikšmė</w:t>
            </w:r>
          </w:p>
        </w:tc>
      </w:tr>
      <w:tr w:rsidR="0052151B" w:rsidRPr="00F56923" w14:paraId="70CACD69" w14:textId="77777777" w:rsidTr="00123A3B">
        <w:trPr>
          <w:jc w:val="center"/>
        </w:trPr>
        <w:tc>
          <w:tcPr>
            <w:tcW w:w="2347" w:type="dxa"/>
          </w:tcPr>
          <w:p w14:paraId="1B56AB45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66F543FD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6A3E3D83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6A9F673B" w14:textId="77777777" w:rsidTr="00123A3B">
        <w:trPr>
          <w:jc w:val="center"/>
        </w:trPr>
        <w:tc>
          <w:tcPr>
            <w:tcW w:w="2347" w:type="dxa"/>
          </w:tcPr>
          <w:p w14:paraId="2F373AE5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74DB1F81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1554A089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5E0ACF8E" w14:textId="77777777" w:rsidTr="00123A3B">
        <w:trPr>
          <w:jc w:val="center"/>
        </w:trPr>
        <w:tc>
          <w:tcPr>
            <w:tcW w:w="2347" w:type="dxa"/>
          </w:tcPr>
          <w:p w14:paraId="00483CDF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6E53E2D8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23325C47" w14:textId="77777777" w:rsidR="0052151B" w:rsidRPr="00336D40" w:rsidRDefault="0052151B" w:rsidP="00123A3B">
            <w:pPr>
              <w:pStyle w:val="Lentelscels"/>
            </w:pPr>
          </w:p>
        </w:tc>
      </w:tr>
    </w:tbl>
    <w:p w14:paraId="5FC96A87" w14:textId="77777777" w:rsidR="0052151B" w:rsidRDefault="0052151B" w:rsidP="0052151B"/>
    <w:p w14:paraId="4D08A51E" w14:textId="77777777" w:rsidR="0052151B" w:rsidRDefault="0052151B" w:rsidP="0052151B">
      <w:pPr>
        <w:pStyle w:val="Heading2"/>
      </w:pPr>
      <w:bookmarkStart w:id="35" w:name="_Toc34213278"/>
      <w:r>
        <w:t>Klasių diagrama</w:t>
      </w:r>
      <w:bookmarkEnd w:id="35"/>
    </w:p>
    <w:p w14:paraId="5FB35533" w14:textId="77777777" w:rsidR="0052151B" w:rsidRDefault="0052151B" w:rsidP="0052151B"/>
    <w:p w14:paraId="7DD8758B" w14:textId="77777777" w:rsidR="0052151B" w:rsidRDefault="0052151B" w:rsidP="0052151B"/>
    <w:p w14:paraId="74224489" w14:textId="77777777" w:rsidR="0052151B" w:rsidRDefault="0052151B" w:rsidP="0052151B"/>
    <w:p w14:paraId="61AC4377" w14:textId="77777777" w:rsidR="0052151B" w:rsidRDefault="0052151B" w:rsidP="0052151B">
      <w:pPr>
        <w:pStyle w:val="Heading2"/>
      </w:pPr>
      <w:bookmarkStart w:id="36" w:name="_Toc34213279"/>
      <w:r>
        <w:t>Programos vartotojo vadovas</w:t>
      </w:r>
      <w:bookmarkEnd w:id="36"/>
    </w:p>
    <w:p w14:paraId="28A50446" w14:textId="77777777" w:rsidR="0052151B" w:rsidRDefault="0052151B" w:rsidP="0052151B"/>
    <w:p w14:paraId="5DA1B550" w14:textId="77777777" w:rsidR="0052151B" w:rsidRDefault="0052151B" w:rsidP="0052151B"/>
    <w:p w14:paraId="1FB5ADA2" w14:textId="77777777" w:rsidR="0052151B" w:rsidRPr="0052151B" w:rsidRDefault="0052151B" w:rsidP="0052151B"/>
    <w:p w14:paraId="17D2E517" w14:textId="77777777" w:rsidR="0052151B" w:rsidRPr="00844988" w:rsidRDefault="0052151B" w:rsidP="0052151B">
      <w:pPr>
        <w:pStyle w:val="Heading2"/>
      </w:pPr>
      <w:bookmarkStart w:id="37" w:name="_Toc34213280"/>
      <w:r w:rsidRPr="00844988">
        <w:t>Programos tekstas</w:t>
      </w:r>
      <w:bookmarkEnd w:id="37"/>
    </w:p>
    <w:p w14:paraId="10AB508A" w14:textId="77777777" w:rsidR="0052151B" w:rsidRPr="00FD05BD" w:rsidRDefault="0052151B" w:rsidP="0052151B">
      <w:pPr>
        <w:pStyle w:val="Programostekstas"/>
      </w:pPr>
    </w:p>
    <w:p w14:paraId="173D85EB" w14:textId="77777777" w:rsidR="0052151B" w:rsidRDefault="0052151B" w:rsidP="0052151B">
      <w:pPr>
        <w:pStyle w:val="Programostekstas"/>
      </w:pPr>
    </w:p>
    <w:p w14:paraId="2E473C4C" w14:textId="77777777" w:rsidR="0052151B" w:rsidRPr="00844988" w:rsidRDefault="0052151B" w:rsidP="0052151B">
      <w:pPr>
        <w:pStyle w:val="Programostekstas"/>
      </w:pPr>
    </w:p>
    <w:p w14:paraId="7DE104B9" w14:textId="77777777" w:rsidR="0052151B" w:rsidRPr="00844988" w:rsidRDefault="0052151B" w:rsidP="0052151B">
      <w:pPr>
        <w:pStyle w:val="Heading2"/>
      </w:pPr>
      <w:bookmarkStart w:id="38" w:name="_Toc34213281"/>
      <w:r w:rsidRPr="00844988">
        <w:t>Pradiniai duomenys ir rezultatai</w:t>
      </w:r>
      <w:bookmarkEnd w:id="38"/>
    </w:p>
    <w:p w14:paraId="3C7F3A99" w14:textId="77777777" w:rsidR="0052151B" w:rsidRDefault="0052151B" w:rsidP="0052151B">
      <w:pPr>
        <w:pStyle w:val="Programostekstas"/>
      </w:pPr>
    </w:p>
    <w:p w14:paraId="77F7D020" w14:textId="77777777" w:rsidR="0052151B" w:rsidRDefault="0052151B" w:rsidP="0052151B">
      <w:pPr>
        <w:pStyle w:val="Programostekstas"/>
      </w:pPr>
    </w:p>
    <w:p w14:paraId="78F865F1" w14:textId="77777777" w:rsidR="0052151B" w:rsidRDefault="0052151B" w:rsidP="0052151B">
      <w:pPr>
        <w:pStyle w:val="Programostekstas"/>
      </w:pPr>
    </w:p>
    <w:p w14:paraId="6C6BB460" w14:textId="77777777" w:rsidR="0052151B" w:rsidRDefault="0052151B" w:rsidP="0052151B">
      <w:pPr>
        <w:pStyle w:val="Heading2"/>
      </w:pPr>
      <w:bookmarkStart w:id="39" w:name="_Toc34213282"/>
      <w:r>
        <w:t>Dėstytojo pastabos</w:t>
      </w:r>
      <w:bookmarkEnd w:id="39"/>
    </w:p>
    <w:p w14:paraId="7AF3C161" w14:textId="77777777" w:rsidR="0052151B" w:rsidRDefault="0052151B" w:rsidP="0052151B"/>
    <w:p w14:paraId="744EA5D7" w14:textId="77777777" w:rsidR="0052151B" w:rsidRDefault="0052151B" w:rsidP="0052151B"/>
    <w:p w14:paraId="083D0FD6" w14:textId="77777777" w:rsidR="0052151B" w:rsidRPr="00D1074F" w:rsidRDefault="0052151B" w:rsidP="0052151B"/>
    <w:p w14:paraId="2995396B" w14:textId="77777777" w:rsidR="007E6559" w:rsidRPr="0015714D" w:rsidRDefault="0052151B" w:rsidP="006E731F">
      <w:pPr>
        <w:pStyle w:val="Heading1"/>
      </w:pPr>
      <w:bookmarkStart w:id="40" w:name="_Toc34213283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5CC88BF2" w14:textId="77777777" w:rsidR="0052151B" w:rsidRPr="00844988" w:rsidRDefault="0052151B" w:rsidP="0052151B">
      <w:pPr>
        <w:pStyle w:val="Heading2"/>
      </w:pPr>
      <w:bookmarkStart w:id="41" w:name="_Toc34213284"/>
      <w:r w:rsidRPr="00844988">
        <w:t>Darbo užduotis</w:t>
      </w:r>
      <w:bookmarkEnd w:id="41"/>
    </w:p>
    <w:p w14:paraId="14ADA719" w14:textId="77777777" w:rsidR="0052151B" w:rsidRDefault="0052151B" w:rsidP="0052151B"/>
    <w:p w14:paraId="64F017F0" w14:textId="77777777" w:rsidR="0052151B" w:rsidRDefault="0052151B" w:rsidP="0052151B"/>
    <w:p w14:paraId="69D33251" w14:textId="77777777" w:rsidR="0052151B" w:rsidRDefault="0052151B" w:rsidP="0052151B"/>
    <w:p w14:paraId="663E4F59" w14:textId="77777777" w:rsidR="0052151B" w:rsidRDefault="0052151B" w:rsidP="0052151B">
      <w:pPr>
        <w:pStyle w:val="Heading2"/>
      </w:pPr>
      <w:bookmarkStart w:id="42" w:name="_Toc34213285"/>
      <w:r>
        <w:t>Grafinės vartotojo sąsajos schema</w:t>
      </w:r>
      <w:bookmarkEnd w:id="42"/>
    </w:p>
    <w:p w14:paraId="7F77082F" w14:textId="77777777" w:rsidR="0052151B" w:rsidRDefault="0052151B" w:rsidP="0052151B"/>
    <w:p w14:paraId="1481E0C6" w14:textId="77777777" w:rsidR="0052151B" w:rsidRDefault="0052151B" w:rsidP="0052151B"/>
    <w:p w14:paraId="5598BC68" w14:textId="77777777" w:rsidR="0052151B" w:rsidRDefault="0052151B" w:rsidP="0052151B"/>
    <w:p w14:paraId="5F80CFA0" w14:textId="77777777" w:rsidR="0052151B" w:rsidRDefault="0052151B" w:rsidP="0052151B">
      <w:pPr>
        <w:pStyle w:val="Heading2"/>
      </w:pPr>
      <w:bookmarkStart w:id="43" w:name="_Toc34213286"/>
      <w:r>
        <w:t>Sąsajoje panaudotų komponentų keičiamos savybės</w:t>
      </w:r>
      <w:bookmarkEnd w:id="43"/>
    </w:p>
    <w:p w14:paraId="6BAA11E7" w14:textId="77777777" w:rsidR="0052151B" w:rsidRDefault="0052151B" w:rsidP="0052151B"/>
    <w:p w14:paraId="767DB085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125C5E0E" w14:textId="77777777" w:rsidTr="00123A3B">
        <w:trPr>
          <w:jc w:val="center"/>
        </w:trPr>
        <w:tc>
          <w:tcPr>
            <w:tcW w:w="2347" w:type="dxa"/>
          </w:tcPr>
          <w:p w14:paraId="4EE9C3D8" w14:textId="77777777" w:rsidR="0052151B" w:rsidRPr="00336D40" w:rsidRDefault="0052151B" w:rsidP="00123A3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90B141A" w14:textId="77777777" w:rsidR="0052151B" w:rsidRPr="00336D40" w:rsidRDefault="0052151B" w:rsidP="00123A3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90F1318" w14:textId="77777777" w:rsidR="0052151B" w:rsidRPr="00336D40" w:rsidRDefault="0052151B" w:rsidP="00123A3B">
            <w:pPr>
              <w:pStyle w:val="Lentelsantrat"/>
            </w:pPr>
            <w:r>
              <w:t>Reikšmė</w:t>
            </w:r>
          </w:p>
        </w:tc>
      </w:tr>
      <w:tr w:rsidR="0052151B" w:rsidRPr="00F56923" w14:paraId="34D74F75" w14:textId="77777777" w:rsidTr="00123A3B">
        <w:trPr>
          <w:jc w:val="center"/>
        </w:trPr>
        <w:tc>
          <w:tcPr>
            <w:tcW w:w="2347" w:type="dxa"/>
          </w:tcPr>
          <w:p w14:paraId="7C910CDC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63A74297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22B27FA3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5792DE22" w14:textId="77777777" w:rsidTr="00123A3B">
        <w:trPr>
          <w:jc w:val="center"/>
        </w:trPr>
        <w:tc>
          <w:tcPr>
            <w:tcW w:w="2347" w:type="dxa"/>
          </w:tcPr>
          <w:p w14:paraId="430FFAAB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571050AE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27F405E5" w14:textId="77777777" w:rsidR="0052151B" w:rsidRPr="00336D40" w:rsidRDefault="0052151B" w:rsidP="00123A3B">
            <w:pPr>
              <w:pStyle w:val="Lentelscels"/>
            </w:pPr>
          </w:p>
        </w:tc>
      </w:tr>
      <w:tr w:rsidR="0052151B" w:rsidRPr="00F56923" w14:paraId="330B9D13" w14:textId="77777777" w:rsidTr="00123A3B">
        <w:trPr>
          <w:jc w:val="center"/>
        </w:trPr>
        <w:tc>
          <w:tcPr>
            <w:tcW w:w="2347" w:type="dxa"/>
          </w:tcPr>
          <w:p w14:paraId="3860A42E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2689" w:type="dxa"/>
          </w:tcPr>
          <w:p w14:paraId="6E874CC7" w14:textId="77777777" w:rsidR="0052151B" w:rsidRPr="00336D40" w:rsidRDefault="0052151B" w:rsidP="00123A3B">
            <w:pPr>
              <w:pStyle w:val="Lentelscels"/>
            </w:pPr>
          </w:p>
        </w:tc>
        <w:tc>
          <w:tcPr>
            <w:tcW w:w="4036" w:type="dxa"/>
          </w:tcPr>
          <w:p w14:paraId="579966DA" w14:textId="77777777" w:rsidR="0052151B" w:rsidRPr="00336D40" w:rsidRDefault="0052151B" w:rsidP="00123A3B">
            <w:pPr>
              <w:pStyle w:val="Lentelscels"/>
            </w:pPr>
          </w:p>
        </w:tc>
      </w:tr>
    </w:tbl>
    <w:p w14:paraId="5F95C09C" w14:textId="77777777" w:rsidR="0052151B" w:rsidRDefault="0052151B" w:rsidP="0052151B"/>
    <w:p w14:paraId="0F0B114B" w14:textId="77777777" w:rsidR="0052151B" w:rsidRDefault="0052151B" w:rsidP="0052151B">
      <w:pPr>
        <w:pStyle w:val="Heading2"/>
      </w:pPr>
      <w:bookmarkStart w:id="44" w:name="_Toc34213287"/>
      <w:r>
        <w:t>Klasių diagrama</w:t>
      </w:r>
      <w:bookmarkEnd w:id="44"/>
    </w:p>
    <w:p w14:paraId="36A31DF3" w14:textId="77777777" w:rsidR="0052151B" w:rsidRDefault="0052151B" w:rsidP="0052151B"/>
    <w:p w14:paraId="2AC0B37E" w14:textId="77777777" w:rsidR="0052151B" w:rsidRDefault="0052151B" w:rsidP="0052151B"/>
    <w:p w14:paraId="3DB2B5CD" w14:textId="77777777" w:rsidR="0052151B" w:rsidRDefault="0052151B" w:rsidP="0052151B"/>
    <w:p w14:paraId="0BF548D3" w14:textId="77777777" w:rsidR="0052151B" w:rsidRDefault="0052151B" w:rsidP="0052151B">
      <w:pPr>
        <w:pStyle w:val="Heading2"/>
      </w:pPr>
      <w:bookmarkStart w:id="45" w:name="_Toc34213288"/>
      <w:r>
        <w:t>Programos vartotojo vadovas</w:t>
      </w:r>
      <w:bookmarkEnd w:id="45"/>
    </w:p>
    <w:p w14:paraId="5BF787D7" w14:textId="77777777" w:rsidR="0052151B" w:rsidRDefault="0052151B" w:rsidP="0052151B"/>
    <w:p w14:paraId="42231DFE" w14:textId="77777777" w:rsidR="0052151B" w:rsidRDefault="0052151B" w:rsidP="0052151B"/>
    <w:p w14:paraId="58427FC6" w14:textId="77777777" w:rsidR="0052151B" w:rsidRPr="0052151B" w:rsidRDefault="0052151B" w:rsidP="0052151B"/>
    <w:p w14:paraId="0A2CBB5B" w14:textId="77777777" w:rsidR="0052151B" w:rsidRPr="00844988" w:rsidRDefault="0052151B" w:rsidP="0052151B">
      <w:pPr>
        <w:pStyle w:val="Heading2"/>
      </w:pPr>
      <w:bookmarkStart w:id="46" w:name="_Toc34213289"/>
      <w:r w:rsidRPr="00844988">
        <w:t>Programos tekstas</w:t>
      </w:r>
      <w:bookmarkEnd w:id="46"/>
    </w:p>
    <w:p w14:paraId="711C3F2A" w14:textId="77777777" w:rsidR="0052151B" w:rsidRPr="00FD05BD" w:rsidRDefault="0052151B" w:rsidP="0052151B">
      <w:pPr>
        <w:pStyle w:val="Programostekstas"/>
      </w:pPr>
    </w:p>
    <w:p w14:paraId="63B0156F" w14:textId="77777777" w:rsidR="0052151B" w:rsidRDefault="0052151B" w:rsidP="0052151B">
      <w:pPr>
        <w:pStyle w:val="Programostekstas"/>
      </w:pPr>
    </w:p>
    <w:p w14:paraId="753321CE" w14:textId="77777777" w:rsidR="0052151B" w:rsidRPr="00844988" w:rsidRDefault="0052151B" w:rsidP="0052151B">
      <w:pPr>
        <w:pStyle w:val="Programostekstas"/>
      </w:pPr>
    </w:p>
    <w:p w14:paraId="45A4DDE9" w14:textId="77777777" w:rsidR="0052151B" w:rsidRPr="00844988" w:rsidRDefault="0052151B" w:rsidP="0052151B">
      <w:pPr>
        <w:pStyle w:val="Heading2"/>
      </w:pPr>
      <w:bookmarkStart w:id="47" w:name="_Toc34213290"/>
      <w:r w:rsidRPr="00844988">
        <w:t>Pradiniai duomenys ir rezultatai</w:t>
      </w:r>
      <w:bookmarkEnd w:id="47"/>
    </w:p>
    <w:p w14:paraId="60E21A12" w14:textId="77777777" w:rsidR="0052151B" w:rsidRDefault="0052151B" w:rsidP="0052151B">
      <w:pPr>
        <w:pStyle w:val="Programostekstas"/>
      </w:pPr>
    </w:p>
    <w:p w14:paraId="5D0F09FE" w14:textId="77777777" w:rsidR="0052151B" w:rsidRDefault="0052151B" w:rsidP="0052151B">
      <w:pPr>
        <w:pStyle w:val="Programostekstas"/>
      </w:pPr>
    </w:p>
    <w:p w14:paraId="24FF2CDE" w14:textId="77777777" w:rsidR="0052151B" w:rsidRDefault="0052151B" w:rsidP="0052151B">
      <w:pPr>
        <w:pStyle w:val="Programostekstas"/>
      </w:pPr>
    </w:p>
    <w:p w14:paraId="6C690116" w14:textId="77777777" w:rsidR="0052151B" w:rsidRDefault="0052151B" w:rsidP="0052151B">
      <w:pPr>
        <w:pStyle w:val="Heading2"/>
      </w:pPr>
      <w:bookmarkStart w:id="48" w:name="_Toc34213291"/>
      <w:r>
        <w:t>Dėstytojo pastabos</w:t>
      </w:r>
      <w:bookmarkEnd w:id="48"/>
    </w:p>
    <w:p w14:paraId="135B8AED" w14:textId="77777777" w:rsidR="0052151B" w:rsidRDefault="0052151B" w:rsidP="0052151B"/>
    <w:p w14:paraId="39ED6929" w14:textId="77777777" w:rsidR="0052151B" w:rsidRDefault="0052151B" w:rsidP="0052151B"/>
    <w:p w14:paraId="63E8132C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58AC2" w14:textId="77777777" w:rsidR="00EE3820" w:rsidRDefault="00EE3820">
      <w:r>
        <w:separator/>
      </w:r>
    </w:p>
  </w:endnote>
  <w:endnote w:type="continuationSeparator" w:id="0">
    <w:p w14:paraId="2FD4C290" w14:textId="77777777" w:rsidR="00EE3820" w:rsidRDefault="00EE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C170B" w14:textId="77777777" w:rsidR="00676730" w:rsidRDefault="00676730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3CCE6AC" w14:textId="77777777" w:rsidR="00676730" w:rsidRDefault="00676730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977D" w14:textId="77777777" w:rsidR="00676730" w:rsidRDefault="00676730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8C7F" w14:textId="77777777" w:rsidR="00676730" w:rsidRDefault="00676730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ABBA1" w14:textId="77777777" w:rsidR="00EE3820" w:rsidRDefault="00EE3820">
      <w:r>
        <w:separator/>
      </w:r>
    </w:p>
  </w:footnote>
  <w:footnote w:type="continuationSeparator" w:id="0">
    <w:p w14:paraId="780BF87E" w14:textId="77777777" w:rsidR="00EE3820" w:rsidRDefault="00EE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04DFC" w14:textId="77777777" w:rsidR="00676730" w:rsidRPr="00EB5168" w:rsidRDefault="00676730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B9D1282"/>
    <w:multiLevelType w:val="hybridMultilevel"/>
    <w:tmpl w:val="4C6E8BA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24"/>
  </w:num>
  <w:num w:numId="5">
    <w:abstractNumId w:val="34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1"/>
  </w:num>
  <w:num w:numId="11">
    <w:abstractNumId w:val="20"/>
  </w:num>
  <w:num w:numId="12">
    <w:abstractNumId w:val="28"/>
  </w:num>
  <w:num w:numId="13">
    <w:abstractNumId w:val="11"/>
  </w:num>
  <w:num w:numId="14">
    <w:abstractNumId w:val="30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2"/>
  </w:num>
  <w:num w:numId="25">
    <w:abstractNumId w:val="35"/>
  </w:num>
  <w:num w:numId="26">
    <w:abstractNumId w:val="18"/>
  </w:num>
  <w:num w:numId="27">
    <w:abstractNumId w:val="33"/>
  </w:num>
  <w:num w:numId="28">
    <w:abstractNumId w:val="42"/>
  </w:num>
  <w:num w:numId="29">
    <w:abstractNumId w:val="29"/>
  </w:num>
  <w:num w:numId="30">
    <w:abstractNumId w:val="27"/>
  </w:num>
  <w:num w:numId="31">
    <w:abstractNumId w:val="22"/>
  </w:num>
  <w:num w:numId="32">
    <w:abstractNumId w:val="23"/>
  </w:num>
  <w:num w:numId="33">
    <w:abstractNumId w:val="42"/>
  </w:num>
  <w:num w:numId="34">
    <w:abstractNumId w:val="38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E9"/>
    <w:rsid w:val="00000825"/>
    <w:rsid w:val="0005232C"/>
    <w:rsid w:val="0007645D"/>
    <w:rsid w:val="00083869"/>
    <w:rsid w:val="0009306E"/>
    <w:rsid w:val="000C4293"/>
    <w:rsid w:val="000D62BF"/>
    <w:rsid w:val="000D7D75"/>
    <w:rsid w:val="000F77E6"/>
    <w:rsid w:val="000F7F7F"/>
    <w:rsid w:val="00100F55"/>
    <w:rsid w:val="00103131"/>
    <w:rsid w:val="00123A3B"/>
    <w:rsid w:val="001423FA"/>
    <w:rsid w:val="0015714D"/>
    <w:rsid w:val="001A2AE9"/>
    <w:rsid w:val="001B1565"/>
    <w:rsid w:val="001E733B"/>
    <w:rsid w:val="001F0046"/>
    <w:rsid w:val="00216DBA"/>
    <w:rsid w:val="00254243"/>
    <w:rsid w:val="00260F87"/>
    <w:rsid w:val="0028307C"/>
    <w:rsid w:val="0029155A"/>
    <w:rsid w:val="00291C8F"/>
    <w:rsid w:val="00292560"/>
    <w:rsid w:val="002949A3"/>
    <w:rsid w:val="002C56BD"/>
    <w:rsid w:val="002D42DF"/>
    <w:rsid w:val="002E3EF8"/>
    <w:rsid w:val="002E4BFD"/>
    <w:rsid w:val="002F60F6"/>
    <w:rsid w:val="00311349"/>
    <w:rsid w:val="00371865"/>
    <w:rsid w:val="003F1D21"/>
    <w:rsid w:val="0041248A"/>
    <w:rsid w:val="00415D80"/>
    <w:rsid w:val="00421252"/>
    <w:rsid w:val="00440154"/>
    <w:rsid w:val="0045736B"/>
    <w:rsid w:val="004771C9"/>
    <w:rsid w:val="004965DE"/>
    <w:rsid w:val="00496AF9"/>
    <w:rsid w:val="00496D37"/>
    <w:rsid w:val="004A6A01"/>
    <w:rsid w:val="004C3D88"/>
    <w:rsid w:val="004E181F"/>
    <w:rsid w:val="004E385B"/>
    <w:rsid w:val="004E5415"/>
    <w:rsid w:val="0052026C"/>
    <w:rsid w:val="0052151B"/>
    <w:rsid w:val="00531F74"/>
    <w:rsid w:val="0053511B"/>
    <w:rsid w:val="00572435"/>
    <w:rsid w:val="005B13B5"/>
    <w:rsid w:val="005C73ED"/>
    <w:rsid w:val="005F283E"/>
    <w:rsid w:val="00610595"/>
    <w:rsid w:val="00676730"/>
    <w:rsid w:val="006C31FE"/>
    <w:rsid w:val="006D7535"/>
    <w:rsid w:val="006E731F"/>
    <w:rsid w:val="007016E8"/>
    <w:rsid w:val="007262AD"/>
    <w:rsid w:val="00727538"/>
    <w:rsid w:val="00727B09"/>
    <w:rsid w:val="00770695"/>
    <w:rsid w:val="007B4B65"/>
    <w:rsid w:val="007E6559"/>
    <w:rsid w:val="007F39F5"/>
    <w:rsid w:val="00801038"/>
    <w:rsid w:val="00822CBA"/>
    <w:rsid w:val="008301E0"/>
    <w:rsid w:val="00844988"/>
    <w:rsid w:val="008D3EB6"/>
    <w:rsid w:val="00906F8C"/>
    <w:rsid w:val="0091768C"/>
    <w:rsid w:val="00932992"/>
    <w:rsid w:val="00953893"/>
    <w:rsid w:val="00965046"/>
    <w:rsid w:val="00965287"/>
    <w:rsid w:val="00970322"/>
    <w:rsid w:val="009B33AC"/>
    <w:rsid w:val="009E0401"/>
    <w:rsid w:val="00A049DD"/>
    <w:rsid w:val="00A312CD"/>
    <w:rsid w:val="00A53235"/>
    <w:rsid w:val="00A60F35"/>
    <w:rsid w:val="00A61D9A"/>
    <w:rsid w:val="00A6795E"/>
    <w:rsid w:val="00A943A7"/>
    <w:rsid w:val="00A97F51"/>
    <w:rsid w:val="00AB7416"/>
    <w:rsid w:val="00AD1B2E"/>
    <w:rsid w:val="00AE0E37"/>
    <w:rsid w:val="00AE56E2"/>
    <w:rsid w:val="00AE7C8B"/>
    <w:rsid w:val="00AF24EA"/>
    <w:rsid w:val="00B011A7"/>
    <w:rsid w:val="00B357AD"/>
    <w:rsid w:val="00B62B7E"/>
    <w:rsid w:val="00B9327F"/>
    <w:rsid w:val="00B9724D"/>
    <w:rsid w:val="00BA4DB8"/>
    <w:rsid w:val="00BE7267"/>
    <w:rsid w:val="00C11BE4"/>
    <w:rsid w:val="00C12612"/>
    <w:rsid w:val="00C34637"/>
    <w:rsid w:val="00C423D0"/>
    <w:rsid w:val="00C804C0"/>
    <w:rsid w:val="00C87140"/>
    <w:rsid w:val="00CD58DB"/>
    <w:rsid w:val="00D10218"/>
    <w:rsid w:val="00D1074F"/>
    <w:rsid w:val="00D253F8"/>
    <w:rsid w:val="00D5274E"/>
    <w:rsid w:val="00D560C9"/>
    <w:rsid w:val="00D968A6"/>
    <w:rsid w:val="00E03A86"/>
    <w:rsid w:val="00E14AB5"/>
    <w:rsid w:val="00E55394"/>
    <w:rsid w:val="00E768B1"/>
    <w:rsid w:val="00E9220B"/>
    <w:rsid w:val="00EB2E45"/>
    <w:rsid w:val="00EB5168"/>
    <w:rsid w:val="00EE3820"/>
    <w:rsid w:val="00F16C66"/>
    <w:rsid w:val="00F32903"/>
    <w:rsid w:val="00F434BC"/>
    <w:rsid w:val="00F4518F"/>
    <w:rsid w:val="00F45991"/>
    <w:rsid w:val="00F826EF"/>
    <w:rsid w:val="00F93867"/>
    <w:rsid w:val="00FC641A"/>
    <w:rsid w:val="00FD05BD"/>
    <w:rsid w:val="00FD6EBC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1A928"/>
  <w15:docId w15:val="{8AFB335E-B9FC-4A7C-B899-15D7444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7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0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ing\Desktop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1AFEA33-DE98-4F18-AECB-4893BB17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</Template>
  <TotalTime>2465</TotalTime>
  <Pages>30</Pages>
  <Words>19999</Words>
  <Characters>11400</Characters>
  <Application>Microsoft Office Word</Application>
  <DocSecurity>0</DocSecurity>
  <Lines>95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31337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Arnas Tamasauskas</dc:creator>
  <cp:lastModifiedBy>Arnas Tamasauskas</cp:lastModifiedBy>
  <cp:revision>8</cp:revision>
  <cp:lastPrinted>2020-03-04T09:20:00Z</cp:lastPrinted>
  <dcterms:created xsi:type="dcterms:W3CDTF">2020-02-15T17:39:00Z</dcterms:created>
  <dcterms:modified xsi:type="dcterms:W3CDTF">2020-03-04T09:20:00Z</dcterms:modified>
</cp:coreProperties>
</file>